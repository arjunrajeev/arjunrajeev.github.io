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AF121" w14:textId="448FE96A" w:rsidR="002C42BC" w:rsidRDefault="00B54D55">
      <w:pPr>
        <w:pStyle w:val="ContactInfo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19E48988" wp14:editId="6F7CDF59">
            <wp:simplePos x="0" y="0"/>
            <wp:positionH relativeFrom="column">
              <wp:posOffset>-85725</wp:posOffset>
            </wp:positionH>
            <wp:positionV relativeFrom="paragraph">
              <wp:posOffset>-19050</wp:posOffset>
            </wp:positionV>
            <wp:extent cx="2066925" cy="8001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sdt>
        <w:sdtPr>
          <w:alias w:val="Street Address"/>
          <w:tag w:val="Street Address"/>
          <w:id w:val="1415969137"/>
          <w:placeholder>
            <w:docPart w:val="87309D9E30524DE5B5555686F9569925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E258B6">
            <w:t>A</w:t>
          </w:r>
          <w:proofErr w:type="gramStart"/>
          <w:r w:rsidR="00E258B6">
            <w:t>102</w:t>
          </w:r>
          <w:r w:rsidR="00B936C9">
            <w:t xml:space="preserve"> </w:t>
          </w:r>
          <w:r w:rsidR="00505BC7">
            <w:t xml:space="preserve"> </w:t>
          </w:r>
          <w:r w:rsidR="00E258B6">
            <w:t>ADRIATICA</w:t>
          </w:r>
          <w:proofErr w:type="gramEnd"/>
          <w:r w:rsidR="00E258B6">
            <w:t xml:space="preserve"> CHS</w:t>
          </w:r>
          <w:r w:rsidR="00505BC7">
            <w:t xml:space="preserve"> </w:t>
          </w:r>
        </w:sdtContent>
      </w:sdt>
    </w:p>
    <w:sdt>
      <w:sdtPr>
        <w:alias w:val="Category"/>
        <w:tag w:val=""/>
        <w:id w:val="1543715586"/>
        <w:placeholder>
          <w:docPart w:val="D540EDF9C7014CE495D17BAAC5DEC54B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28A15B60" w14:textId="07234842" w:rsidR="002C42BC" w:rsidRDefault="00E258B6">
          <w:pPr>
            <w:pStyle w:val="ContactInfo"/>
          </w:pPr>
          <w:r>
            <w:t>CASA RIO PALAVA DOMBIVLI THANE</w:t>
          </w:r>
        </w:p>
      </w:sdtContent>
    </w:sdt>
    <w:p w14:paraId="513B4A4A" w14:textId="5EE041EF" w:rsidR="002C42BC" w:rsidRDefault="006C6625">
      <w:pPr>
        <w:pStyle w:val="ContactInfo"/>
      </w:pPr>
      <w:sdt>
        <w:sdtPr>
          <w:rPr>
            <w:rFonts w:ascii="Tahoma" w:eastAsia="Times New Roman" w:hAnsi="Tahoma" w:cs="Times New Roman"/>
            <w:sz w:val="20"/>
          </w:rPr>
          <w:alias w:val="Telephone"/>
          <w:tag w:val="Telephone"/>
          <w:id w:val="599758962"/>
          <w:placeholder>
            <w:docPart w:val="37A4C08BE9F44181B4D4B36968FBF02F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855D9A" w:rsidRPr="00855D9A">
            <w:rPr>
              <w:rFonts w:ascii="Tahoma" w:eastAsia="Times New Roman" w:hAnsi="Tahoma" w:cs="Times New Roman"/>
              <w:sz w:val="20"/>
            </w:rPr>
            <w:t>+91 (768</w:t>
          </w:r>
          <w:r w:rsidR="00855D9A">
            <w:rPr>
              <w:rFonts w:ascii="Tahoma" w:eastAsia="Times New Roman" w:hAnsi="Tahoma" w:cs="Times New Roman"/>
              <w:sz w:val="20"/>
            </w:rPr>
            <w:t xml:space="preserve">) </w:t>
          </w:r>
          <w:r w:rsidR="00855D9A" w:rsidRPr="00855D9A">
            <w:rPr>
              <w:rFonts w:ascii="Tahoma" w:eastAsia="Times New Roman" w:hAnsi="Tahoma" w:cs="Times New Roman"/>
              <w:sz w:val="20"/>
            </w:rPr>
            <w:t>007</w:t>
          </w:r>
          <w:r w:rsidR="00855D9A">
            <w:rPr>
              <w:rFonts w:ascii="Tahoma" w:eastAsia="Times New Roman" w:hAnsi="Tahoma" w:cs="Times New Roman"/>
              <w:sz w:val="20"/>
            </w:rPr>
            <w:t xml:space="preserve"> </w:t>
          </w:r>
          <w:r w:rsidR="00855D9A" w:rsidRPr="00855D9A">
            <w:rPr>
              <w:rFonts w:ascii="Tahoma" w:eastAsia="Times New Roman" w:hAnsi="Tahoma" w:cs="Times New Roman"/>
              <w:sz w:val="20"/>
            </w:rPr>
            <w:t>4772</w:t>
          </w:r>
        </w:sdtContent>
      </w:sdt>
    </w:p>
    <w:sdt>
      <w:sdtPr>
        <w:rPr>
          <w:rStyle w:val="Hyperlink"/>
          <w:rFonts w:ascii="inherit" w:eastAsia="Times New Roman" w:hAnsi="inherit" w:cs="Arial"/>
          <w:kern w:val="0"/>
          <w:sz w:val="17"/>
          <w:szCs w:val="17"/>
          <w:lang w:val="en-IN" w:eastAsia="en-IN" w:bidi="hi-IN"/>
        </w:rPr>
        <w:alias w:val="Website"/>
        <w:tag w:val="Website"/>
        <w:id w:val="48967594"/>
        <w:placeholder>
          <w:docPart w:val="5A876EBA8AEB41FDB0E84864EBE0AF9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>
        <w:rPr>
          <w:rStyle w:val="Hyperlink"/>
        </w:rPr>
      </w:sdtEndPr>
      <w:sdtContent>
        <w:p w14:paraId="6A9DDF9B" w14:textId="17B9B7B0" w:rsidR="002C42BC" w:rsidRDefault="009C4969">
          <w:pPr>
            <w:pStyle w:val="ContactInfo"/>
          </w:pPr>
          <w:r>
            <w:rPr>
              <w:rStyle w:val="Hyperlink"/>
              <w:rFonts w:ascii="inherit" w:eastAsia="Times New Roman" w:hAnsi="inherit" w:cs="Arial"/>
              <w:kern w:val="0"/>
              <w:sz w:val="17"/>
              <w:szCs w:val="17"/>
              <w:lang w:val="en-IN" w:eastAsia="en-IN" w:bidi="hi-IN"/>
            </w:rPr>
            <w:t>in.linkedin.com/pub/</w:t>
          </w:r>
          <w:proofErr w:type="spellStart"/>
          <w:r>
            <w:rPr>
              <w:rStyle w:val="Hyperlink"/>
              <w:rFonts w:ascii="inherit" w:eastAsia="Times New Roman" w:hAnsi="inherit" w:cs="Arial"/>
              <w:kern w:val="0"/>
              <w:sz w:val="17"/>
              <w:szCs w:val="17"/>
              <w:lang w:val="en-IN" w:eastAsia="en-IN" w:bidi="hi-IN"/>
            </w:rPr>
            <w:t>arjun-rajeev</w:t>
          </w:r>
          <w:proofErr w:type="spellEnd"/>
          <w:r>
            <w:rPr>
              <w:rStyle w:val="Hyperlink"/>
              <w:rFonts w:ascii="inherit" w:eastAsia="Times New Roman" w:hAnsi="inherit" w:cs="Arial"/>
              <w:kern w:val="0"/>
              <w:sz w:val="17"/>
              <w:szCs w:val="17"/>
              <w:lang w:val="en-IN" w:eastAsia="en-IN" w:bidi="hi-IN"/>
            </w:rPr>
            <w:t>/25/877/108</w:t>
          </w:r>
        </w:p>
      </w:sdtContent>
    </w:sdt>
    <w:p w14:paraId="45983EA3" w14:textId="00D1932A" w:rsidR="002C42BC" w:rsidRDefault="006C6625">
      <w:pPr>
        <w:pStyle w:val="ContactInfo"/>
        <w:rPr>
          <w:rStyle w:val="Emphasis"/>
        </w:rPr>
      </w:pPr>
      <w:sdt>
        <w:sdtPr>
          <w:rPr>
            <w:rStyle w:val="Emphasis"/>
          </w:rPr>
          <w:alias w:val="Email"/>
          <w:tag w:val=""/>
          <w:id w:val="1889536063"/>
          <w:placeholder>
            <w:docPart w:val="652FEE6DE396442594C8B79549EABA1E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>
          <w:rPr>
            <w:rStyle w:val="Emphasis"/>
          </w:rPr>
        </w:sdtEndPr>
        <w:sdtContent>
          <w:proofErr w:type="gramStart"/>
          <w:r w:rsidR="00D60B1D">
            <w:rPr>
              <w:rStyle w:val="Emphasis"/>
            </w:rPr>
            <w:t>arjun.rajeev</w:t>
          </w:r>
          <w:proofErr w:type="gramEnd"/>
        </w:sdtContent>
      </w:sdt>
      <w:r w:rsidR="00B936C9">
        <w:rPr>
          <w:rStyle w:val="Emphasis"/>
        </w:rPr>
        <w:t>@</w:t>
      </w:r>
      <w:r w:rsidR="00D60B1D">
        <w:rPr>
          <w:rStyle w:val="Emphasis"/>
        </w:rPr>
        <w:t>outlook</w:t>
      </w:r>
      <w:r w:rsidR="00B936C9">
        <w:rPr>
          <w:rStyle w:val="Emphasis"/>
        </w:rPr>
        <w:t>.com</w:t>
      </w:r>
    </w:p>
    <w:p w14:paraId="7CA7BA52" w14:textId="77777777" w:rsidR="002C42BC" w:rsidRDefault="006C6625">
      <w:pPr>
        <w:pStyle w:val="Name"/>
      </w:pPr>
      <w:sdt>
        <w:sdtPr>
          <w:alias w:val="Your Name"/>
          <w:tag w:val=""/>
          <w:id w:val="1197042864"/>
          <w:placeholder>
            <w:docPart w:val="6071D05C7824487EBE489808CC5A2E5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B2CA9">
            <w:rPr>
              <w:lang w:val="en-IN"/>
            </w:rPr>
            <w:t>Arjun</w:t>
          </w:r>
          <w:r w:rsidR="00B936C9">
            <w:rPr>
              <w:lang w:val="en-IN"/>
            </w:rPr>
            <w:t xml:space="preserve"> rajeev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2C42BC" w14:paraId="688106E0" w14:textId="77777777" w:rsidTr="00CF3EA0">
        <w:tc>
          <w:tcPr>
            <w:tcW w:w="1778" w:type="dxa"/>
          </w:tcPr>
          <w:p w14:paraId="49A3C417" w14:textId="77777777" w:rsidR="002C42BC" w:rsidRDefault="00414819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14:paraId="2AA67A34" w14:textId="77777777" w:rsidR="002C42BC" w:rsidRDefault="002C42BC"/>
        </w:tc>
        <w:tc>
          <w:tcPr>
            <w:tcW w:w="7830" w:type="dxa"/>
          </w:tcPr>
          <w:p w14:paraId="4FAADA2E" w14:textId="2C22909B" w:rsidR="002C42BC" w:rsidRDefault="006645FE" w:rsidP="007C438A">
            <w:pPr>
              <w:pStyle w:val="ResumeText"/>
              <w:jc w:val="both"/>
            </w:pPr>
            <w:r>
              <w:t xml:space="preserve">To be part of a dynamic and fast paced organization </w:t>
            </w:r>
            <w:r w:rsidR="00E258B6">
              <w:t>wherein</w:t>
            </w:r>
            <w:r>
              <w:t xml:space="preserve"> I will have the opportunity to apply, adapt and enhance my skill sets to provide value added services and attain my professional and personal goals.</w:t>
            </w:r>
          </w:p>
        </w:tc>
      </w:tr>
      <w:tr w:rsidR="002C42BC" w14:paraId="152AE82C" w14:textId="77777777" w:rsidTr="00CF3EA0">
        <w:tc>
          <w:tcPr>
            <w:tcW w:w="1778" w:type="dxa"/>
          </w:tcPr>
          <w:p w14:paraId="38F1BC5B" w14:textId="77777777" w:rsidR="002C42BC" w:rsidRDefault="00414819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14:paraId="2CD3C800" w14:textId="77777777" w:rsidR="002C42BC" w:rsidRDefault="002C42BC"/>
        </w:tc>
        <w:tc>
          <w:tcPr>
            <w:tcW w:w="7830" w:type="dxa"/>
          </w:tcPr>
          <w:p w14:paraId="659F90AB" w14:textId="6CE8428A" w:rsidR="00E258B6" w:rsidRDefault="00E258B6" w:rsidP="007C438A">
            <w:pPr>
              <w:pStyle w:val="ResumeText"/>
              <w:jc w:val="both"/>
            </w:pPr>
            <w:r>
              <w:t xml:space="preserve">Expertise in </w:t>
            </w:r>
            <w:r>
              <w:t xml:space="preserve">WebDriver based frameworks like Selenium (Java, Ruby, C#, </w:t>
            </w:r>
            <w:proofErr w:type="spellStart"/>
            <w:r>
              <w:t>js</w:t>
            </w:r>
            <w:proofErr w:type="spellEnd"/>
            <w:r>
              <w:t>) and Protractor</w:t>
            </w:r>
          </w:p>
          <w:p w14:paraId="53AC72C7" w14:textId="4C0E8F62" w:rsidR="002C42BC" w:rsidRDefault="006645FE" w:rsidP="007C438A">
            <w:pPr>
              <w:pStyle w:val="ResumeText"/>
              <w:jc w:val="both"/>
            </w:pPr>
            <w:r>
              <w:t>Expertise on HP QTP/ UFT, scripting and AOM concepts</w:t>
            </w:r>
          </w:p>
          <w:p w14:paraId="19BC20C6" w14:textId="77777777" w:rsidR="006645FE" w:rsidRDefault="006645FE" w:rsidP="007C438A">
            <w:pPr>
              <w:pStyle w:val="ResumeText"/>
              <w:jc w:val="both"/>
            </w:pPr>
            <w:r>
              <w:t>Expert in HP QC/ ALM, OTA and REST architecture</w:t>
            </w:r>
          </w:p>
          <w:p w14:paraId="3F45C40B" w14:textId="00DA231F" w:rsidR="00AB744C" w:rsidRDefault="00AB744C" w:rsidP="007C438A">
            <w:pPr>
              <w:pStyle w:val="ResumeText"/>
              <w:jc w:val="both"/>
            </w:pPr>
            <w:r>
              <w:t xml:space="preserve">Expertise in </w:t>
            </w:r>
            <w:proofErr w:type="spellStart"/>
            <w:r>
              <w:t>Watir</w:t>
            </w:r>
            <w:proofErr w:type="spellEnd"/>
            <w:r w:rsidR="00E258B6">
              <w:t xml:space="preserve"> and </w:t>
            </w:r>
            <w:proofErr w:type="spellStart"/>
            <w:r w:rsidR="00E258B6">
              <w:t>Watir</w:t>
            </w:r>
            <w:proofErr w:type="spellEnd"/>
            <w:r w:rsidR="00E258B6">
              <w:t xml:space="preserve"> WebDriver</w:t>
            </w:r>
          </w:p>
          <w:p w14:paraId="727EB70E" w14:textId="398DD6D9" w:rsidR="006645FE" w:rsidRDefault="00E258B6" w:rsidP="007C438A">
            <w:pPr>
              <w:pStyle w:val="ResumeText"/>
              <w:jc w:val="both"/>
            </w:pPr>
            <w:r>
              <w:t xml:space="preserve">Expertise in </w:t>
            </w:r>
            <w:r w:rsidR="006645FE">
              <w:t xml:space="preserve">Behavior Driver Testing </w:t>
            </w:r>
            <w:proofErr w:type="gramStart"/>
            <w:r>
              <w:t>using</w:t>
            </w:r>
            <w:r w:rsidR="006645FE">
              <w:t xml:space="preserve">  Cucumber</w:t>
            </w:r>
            <w:proofErr w:type="gramEnd"/>
          </w:p>
          <w:p w14:paraId="024184DB" w14:textId="77777777" w:rsidR="00AB744C" w:rsidRDefault="00AB744C" w:rsidP="007C438A">
            <w:pPr>
              <w:pStyle w:val="ResumeText"/>
              <w:jc w:val="both"/>
            </w:pPr>
            <w:r>
              <w:t xml:space="preserve">Practitioner Exposure to </w:t>
            </w:r>
            <w:proofErr w:type="spellStart"/>
            <w:r>
              <w:t>Ranorex</w:t>
            </w:r>
            <w:proofErr w:type="spellEnd"/>
          </w:p>
          <w:p w14:paraId="26928746" w14:textId="77777777" w:rsidR="006645FE" w:rsidRDefault="006645FE" w:rsidP="007C438A">
            <w:pPr>
              <w:pStyle w:val="ResumeText"/>
              <w:jc w:val="both"/>
            </w:pPr>
            <w:r>
              <w:t xml:space="preserve">Hands on experience with </w:t>
            </w:r>
            <w:proofErr w:type="spellStart"/>
            <w:r>
              <w:t>Sikuli</w:t>
            </w:r>
            <w:proofErr w:type="spellEnd"/>
            <w:r>
              <w:t xml:space="preserve"> and </w:t>
            </w:r>
            <w:proofErr w:type="spellStart"/>
            <w:r>
              <w:t>EggPlant</w:t>
            </w:r>
            <w:proofErr w:type="spellEnd"/>
            <w:r>
              <w:t>.</w:t>
            </w:r>
          </w:p>
          <w:p w14:paraId="5E5C475F" w14:textId="5D4F2980" w:rsidR="00D67168" w:rsidRDefault="00E258B6" w:rsidP="007C438A">
            <w:pPr>
              <w:pStyle w:val="ResumeText"/>
              <w:jc w:val="both"/>
            </w:pPr>
            <w:r>
              <w:t>Sound</w:t>
            </w:r>
            <w:r w:rsidR="00D67168">
              <w:t xml:space="preserve"> knowledge of performance testing with </w:t>
            </w:r>
            <w:r w:rsidR="0092155C">
              <w:t xml:space="preserve">Apache </w:t>
            </w:r>
            <w:proofErr w:type="spellStart"/>
            <w:r w:rsidR="00D67168">
              <w:t>jmeter</w:t>
            </w:r>
            <w:proofErr w:type="spellEnd"/>
            <w:r>
              <w:t xml:space="preserve">, </w:t>
            </w:r>
            <w:proofErr w:type="spellStart"/>
            <w:r>
              <w:t>jmeter</w:t>
            </w:r>
            <w:proofErr w:type="spellEnd"/>
            <w:r>
              <w:t xml:space="preserve"> extensions and integration of </w:t>
            </w:r>
            <w:proofErr w:type="spellStart"/>
            <w:r>
              <w:t>jmeter</w:t>
            </w:r>
            <w:proofErr w:type="spellEnd"/>
            <w:r>
              <w:t xml:space="preserve"> with ELK for live dashboarding</w:t>
            </w:r>
          </w:p>
        </w:tc>
      </w:tr>
      <w:tr w:rsidR="006645FE" w14:paraId="755B7CE1" w14:textId="77777777" w:rsidTr="00CF3EA0">
        <w:tc>
          <w:tcPr>
            <w:tcW w:w="1778" w:type="dxa"/>
          </w:tcPr>
          <w:p w14:paraId="2A199F9A" w14:textId="77777777" w:rsidR="006645FE" w:rsidRDefault="006645FE">
            <w:pPr>
              <w:pStyle w:val="Heading1"/>
            </w:pPr>
            <w:r>
              <w:t>HIGHLIGHTS</w:t>
            </w:r>
          </w:p>
        </w:tc>
        <w:tc>
          <w:tcPr>
            <w:tcW w:w="472" w:type="dxa"/>
          </w:tcPr>
          <w:p w14:paraId="340C9297" w14:textId="77777777" w:rsidR="006645FE" w:rsidRDefault="006645FE"/>
        </w:tc>
        <w:tc>
          <w:tcPr>
            <w:tcW w:w="7830" w:type="dxa"/>
          </w:tcPr>
          <w:p w14:paraId="616074CF" w14:textId="60D3D3A4" w:rsidR="006645FE" w:rsidRDefault="00E258B6" w:rsidP="007C438A">
            <w:pPr>
              <w:pStyle w:val="ResumeText"/>
              <w:jc w:val="both"/>
            </w:pPr>
            <w:r>
              <w:t>11.5</w:t>
            </w:r>
            <w:r w:rsidR="006645FE">
              <w:t xml:space="preserve"> </w:t>
            </w:r>
            <w:r w:rsidR="007C438A">
              <w:t>Yrs.</w:t>
            </w:r>
            <w:r w:rsidR="006645FE">
              <w:t xml:space="preserve"> experience in software testing </w:t>
            </w:r>
            <w:r>
              <w:t>and</w:t>
            </w:r>
            <w:r w:rsidR="006645FE">
              <w:t xml:space="preserve"> automation</w:t>
            </w:r>
          </w:p>
          <w:p w14:paraId="4C6E0DC1" w14:textId="77777777" w:rsidR="006645FE" w:rsidRDefault="006645FE" w:rsidP="007C438A">
            <w:pPr>
              <w:pStyle w:val="ResumeText"/>
              <w:jc w:val="both"/>
            </w:pPr>
            <w:r>
              <w:t>Exposure to BFSI and Health Care domain</w:t>
            </w:r>
          </w:p>
          <w:p w14:paraId="351275D0" w14:textId="77777777" w:rsidR="00CF3EA0" w:rsidRDefault="00CF3EA0" w:rsidP="007C438A">
            <w:pPr>
              <w:pStyle w:val="ResumeText"/>
              <w:jc w:val="both"/>
            </w:pPr>
            <w:r>
              <w:t>Technical expertise in Framework development and enhancements.</w:t>
            </w:r>
          </w:p>
          <w:p w14:paraId="203E7818" w14:textId="77777777" w:rsidR="00CF3EA0" w:rsidRDefault="00CF3EA0" w:rsidP="007C438A">
            <w:pPr>
              <w:pStyle w:val="ResumeText"/>
              <w:jc w:val="both"/>
            </w:pPr>
            <w:r>
              <w:t xml:space="preserve">Expertise in </w:t>
            </w:r>
            <w:r w:rsidR="00AB744C">
              <w:t xml:space="preserve">BDD, </w:t>
            </w:r>
            <w:r>
              <w:t>Hybrid, Data Driven, Keyword Driven, and Modular Library oriented Frameworks</w:t>
            </w:r>
          </w:p>
          <w:p w14:paraId="1791E7CB" w14:textId="40F7F91B" w:rsidR="00CF3EA0" w:rsidRDefault="00CF3EA0" w:rsidP="007C438A">
            <w:pPr>
              <w:pStyle w:val="ResumeText"/>
              <w:jc w:val="both"/>
            </w:pPr>
            <w:r>
              <w:t>Feasibility Analysis and Proof of Concept</w:t>
            </w:r>
          </w:p>
          <w:p w14:paraId="041C4E5D" w14:textId="7BA35F6B" w:rsidR="00E258B6" w:rsidRDefault="00E258B6" w:rsidP="007C438A">
            <w:pPr>
              <w:pStyle w:val="ResumeText"/>
              <w:jc w:val="both"/>
            </w:pPr>
            <w:r>
              <w:t>Effort Estimations</w:t>
            </w:r>
          </w:p>
          <w:p w14:paraId="53761DA1" w14:textId="77777777" w:rsidR="00CF3EA0" w:rsidRDefault="00CF3EA0" w:rsidP="007C438A">
            <w:pPr>
              <w:pStyle w:val="ResumeText"/>
              <w:jc w:val="both"/>
            </w:pPr>
            <w:r w:rsidRPr="00CF3EA0">
              <w:t>Involved in Candidate recruitment process for automation team</w:t>
            </w:r>
          </w:p>
        </w:tc>
      </w:tr>
      <w:tr w:rsidR="002C42BC" w14:paraId="2CC67B0F" w14:textId="77777777" w:rsidTr="00CF3EA0">
        <w:tc>
          <w:tcPr>
            <w:tcW w:w="1778" w:type="dxa"/>
          </w:tcPr>
          <w:p w14:paraId="51D2CA4F" w14:textId="77777777" w:rsidR="002C42BC" w:rsidRDefault="00414819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14:paraId="1EA81B3B" w14:textId="77777777"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/>
            <w:sdtContent>
              <w:p w14:paraId="71ACC470" w14:textId="1474E63D" w:rsidR="00E258B6" w:rsidRDefault="00E258B6" w:rsidP="00E258B6">
                <w:pPr>
                  <w:pStyle w:val="Heading2"/>
                </w:pPr>
                <w:r>
                  <w:t>JP Morgan Chase global services ltd</w:t>
                </w:r>
              </w:p>
              <w:p w14:paraId="0BF8FD58" w14:textId="7D1D3F78" w:rsidR="00E258B6" w:rsidRDefault="00E258B6" w:rsidP="00E258B6">
                <w:pPr>
                  <w:pStyle w:val="ResumeText"/>
                </w:pPr>
                <w:r>
                  <w:t>JAN 2016</w:t>
                </w:r>
                <w:r>
                  <w:t xml:space="preserve"> - PRESENT</w:t>
                </w:r>
              </w:p>
              <w:p w14:paraId="5FC3B2BC" w14:textId="3646865A" w:rsidR="00E258B6" w:rsidRPr="00E258B6" w:rsidRDefault="00E258B6" w:rsidP="00E258B6">
                <w:r>
                  <w:t>ASSOCIATE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DA3C7ED5960D47768C05D863C91AD184"/>
                  </w:placeholder>
                </w:sdtPr>
                <w:sdtEndPr/>
                <w:sdtContent>
                  <w:p w14:paraId="32297ACE" w14:textId="2EC1E6E5" w:rsidR="00AB744C" w:rsidRDefault="00AB744C" w:rsidP="00AB744C">
                    <w:pPr>
                      <w:pStyle w:val="Heading2"/>
                    </w:pPr>
                    <w:r>
                      <w:t>CIGNITI TECHNOLOGIES</w:t>
                    </w:r>
                  </w:p>
                  <w:p w14:paraId="7C58F88A" w14:textId="37F40B7C" w:rsidR="00AB744C" w:rsidRDefault="00AB744C" w:rsidP="00AB744C">
                    <w:pPr>
                      <w:pStyle w:val="ResumeText"/>
                    </w:pPr>
                    <w:r>
                      <w:t xml:space="preserve">FEB 2014 </w:t>
                    </w:r>
                    <w:r w:rsidR="00E258B6">
                      <w:t>–</w:t>
                    </w:r>
                    <w:r>
                      <w:t xml:space="preserve"> </w:t>
                    </w:r>
                    <w:r w:rsidR="00E258B6">
                      <w:t>DEC 2016</w:t>
                    </w:r>
                  </w:p>
                  <w:p w14:paraId="7C43BFD0" w14:textId="77777777" w:rsidR="00AB744C" w:rsidRPr="00AB744C" w:rsidRDefault="00AB744C" w:rsidP="00AB744C">
                    <w:r>
                      <w:t>PROJECT LEAD</w:t>
                    </w:r>
                  </w:p>
                  <w:p w14:paraId="4E228E2A" w14:textId="77777777" w:rsidR="002C42BC" w:rsidRDefault="00CF3EA0">
                    <w:pPr>
                      <w:pStyle w:val="Heading2"/>
                    </w:pPr>
                    <w:r>
                      <w:t>NTT DATA GLOBAL DELIVERY SERVICES LTD</w:t>
                    </w:r>
                  </w:p>
                  <w:p w14:paraId="1EB4C7FD" w14:textId="77777777" w:rsidR="002C42BC" w:rsidRDefault="00CF3EA0">
                    <w:pPr>
                      <w:pStyle w:val="ResumeText"/>
                    </w:pPr>
                    <w:r>
                      <w:t xml:space="preserve">JUL 2010 </w:t>
                    </w:r>
                    <w:r w:rsidR="00AB744C">
                      <w:t>–</w:t>
                    </w:r>
                    <w:r>
                      <w:t xml:space="preserve"> </w:t>
                    </w:r>
                    <w:r w:rsidR="00AB744C">
                      <w:t>JAN 2014</w:t>
                    </w:r>
                  </w:p>
                  <w:p w14:paraId="1868E983" w14:textId="77777777" w:rsidR="002C42BC" w:rsidRDefault="00CF3EA0">
                    <w:r>
                      <w:t>ASSITANT PROJECT MANAGER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DA3C7ED5960D47768C05D863C91AD184"/>
                  </w:placeholder>
                </w:sdtPr>
                <w:sdtEndPr/>
                <w:sdtContent>
                  <w:p w14:paraId="0BD30DB3" w14:textId="77777777" w:rsidR="002C42BC" w:rsidRDefault="00CF3EA0">
                    <w:pPr>
                      <w:pStyle w:val="Heading2"/>
                    </w:pPr>
                    <w:r>
                      <w:t>WIPRO TECHNOLOGIES</w:t>
                    </w:r>
                  </w:p>
                  <w:p w14:paraId="3AC14DF7" w14:textId="77777777" w:rsidR="002C42BC" w:rsidRDefault="00CF3EA0">
                    <w:pPr>
                      <w:pStyle w:val="ResumeText"/>
                    </w:pPr>
                    <w:r>
                      <w:t>MAR 2008 – JUL 2010</w:t>
                    </w:r>
                  </w:p>
                  <w:p w14:paraId="24D8D094" w14:textId="77777777" w:rsidR="002C42BC" w:rsidRDefault="00CF3EA0" w:rsidP="00CF3EA0">
                    <w:r>
                      <w:t>PROJECT ENGINEER</w:t>
                    </w:r>
                  </w:p>
                </w:sdtContent>
              </w:sdt>
            </w:sdtContent>
          </w:sdt>
        </w:tc>
      </w:tr>
      <w:tr w:rsidR="002C42BC" w14:paraId="000ACB8A" w14:textId="77777777" w:rsidTr="00CF3EA0">
        <w:tc>
          <w:tcPr>
            <w:tcW w:w="1778" w:type="dxa"/>
          </w:tcPr>
          <w:p w14:paraId="556BB841" w14:textId="77777777" w:rsidR="002C42BC" w:rsidRDefault="00414819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472" w:type="dxa"/>
          </w:tcPr>
          <w:p w14:paraId="20886C3C" w14:textId="77777777"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DA3C7ED5960D47768C05D863C91AD184"/>
                  </w:placeholder>
                </w:sdtPr>
                <w:sdtEndPr/>
                <w:sdtContent>
                  <w:p w14:paraId="2CACEC60" w14:textId="77777777" w:rsidR="002C42BC" w:rsidRDefault="00CF3EA0">
                    <w:pPr>
                      <w:pStyle w:val="Heading2"/>
                    </w:pPr>
                    <w:r>
                      <w:t>B TECH BIOMEDICAL ENGINEERING</w:t>
                    </w:r>
                  </w:p>
                  <w:p w14:paraId="00F4E9A8" w14:textId="77777777" w:rsidR="00CF3EA0" w:rsidRDefault="00CF3EA0" w:rsidP="00CF3EA0">
                    <w:pPr>
                      <w:pStyle w:val="ResumeText"/>
                    </w:pPr>
                    <w:r>
                      <w:t xml:space="preserve">UNIVERSITY OF CALICUT </w:t>
                    </w:r>
                  </w:p>
                  <w:p w14:paraId="4EB49025" w14:textId="77777777" w:rsidR="002C42BC" w:rsidRDefault="00CF3EA0" w:rsidP="00CF3EA0">
                    <w:pPr>
                      <w:pStyle w:val="ResumeText"/>
                    </w:pPr>
                    <w:r>
                      <w:t>2007 BATCH WITH 70%</w:t>
                    </w:r>
                  </w:p>
                </w:sdtContent>
              </w:sdt>
            </w:sdtContent>
          </w:sdt>
        </w:tc>
      </w:tr>
      <w:tr w:rsidR="002C42BC" w14:paraId="1E2A476F" w14:textId="77777777" w:rsidTr="00CF3EA0">
        <w:tc>
          <w:tcPr>
            <w:tcW w:w="1778" w:type="dxa"/>
          </w:tcPr>
          <w:p w14:paraId="392F21E2" w14:textId="77777777" w:rsidR="002C42BC" w:rsidRDefault="00CF3EA0">
            <w:pPr>
              <w:pStyle w:val="Heading1"/>
            </w:pPr>
            <w:r>
              <w:t>CERTIFICATION</w:t>
            </w:r>
          </w:p>
        </w:tc>
        <w:tc>
          <w:tcPr>
            <w:tcW w:w="472" w:type="dxa"/>
          </w:tcPr>
          <w:p w14:paraId="6033B025" w14:textId="77777777" w:rsidR="002C42BC" w:rsidRDefault="002C42BC"/>
        </w:tc>
        <w:tc>
          <w:tcPr>
            <w:tcW w:w="7830" w:type="dxa"/>
          </w:tcPr>
          <w:p w14:paraId="39F96923" w14:textId="77777777" w:rsidR="002C42BC" w:rsidRDefault="00CF3EA0" w:rsidP="00CF3EA0">
            <w:pPr>
              <w:pStyle w:val="ResumeText"/>
            </w:pPr>
            <w:r>
              <w:t>CERTIFIED SOFTWARE TEST ENGINEER (</w:t>
            </w:r>
            <w:r w:rsidRPr="00F67085">
              <w:rPr>
                <w:b/>
                <w:bCs/>
              </w:rPr>
              <w:t>CSTE</w:t>
            </w:r>
            <w:r>
              <w:t>)</w:t>
            </w:r>
          </w:p>
          <w:p w14:paraId="30433A8F" w14:textId="77777777" w:rsidR="00CF3EA0" w:rsidRDefault="00CF3EA0" w:rsidP="00CF3EA0">
            <w:pPr>
              <w:pStyle w:val="ResumeText"/>
            </w:pPr>
            <w:r>
              <w:t>CE</w:t>
            </w:r>
            <w:r w:rsidR="007C438A">
              <w:t>R</w:t>
            </w:r>
            <w:r>
              <w:t>TIFIED TESTER AT FOUNDATION LEVEL (</w:t>
            </w:r>
            <w:r w:rsidRPr="00F67085">
              <w:rPr>
                <w:b/>
                <w:bCs/>
              </w:rPr>
              <w:t>ISTQB</w:t>
            </w:r>
            <w:r>
              <w:t>)</w:t>
            </w:r>
          </w:p>
        </w:tc>
      </w:tr>
      <w:tr w:rsidR="002C42BC" w14:paraId="070EC1AE" w14:textId="77777777" w:rsidTr="00CF3EA0">
        <w:tc>
          <w:tcPr>
            <w:tcW w:w="1778" w:type="dxa"/>
          </w:tcPr>
          <w:p w14:paraId="57032BBD" w14:textId="77777777" w:rsidR="00F67085" w:rsidRDefault="00F67085">
            <w:pPr>
              <w:pStyle w:val="Heading1"/>
            </w:pPr>
          </w:p>
          <w:p w14:paraId="2FB1D744" w14:textId="77777777" w:rsidR="002C42BC" w:rsidRDefault="00CF3EA0" w:rsidP="006A4665">
            <w:pPr>
              <w:pStyle w:val="Heading1"/>
              <w:jc w:val="left"/>
            </w:pPr>
            <w:r>
              <w:t>TECHNICAL SKILLS</w:t>
            </w:r>
          </w:p>
        </w:tc>
        <w:tc>
          <w:tcPr>
            <w:tcW w:w="472" w:type="dxa"/>
          </w:tcPr>
          <w:p w14:paraId="549C0ADE" w14:textId="77777777" w:rsidR="002C42BC" w:rsidRDefault="002C42BC"/>
          <w:p w14:paraId="0159C536" w14:textId="77777777" w:rsidR="007C438A" w:rsidRDefault="007C438A"/>
        </w:tc>
        <w:tc>
          <w:tcPr>
            <w:tcW w:w="7830" w:type="dxa"/>
          </w:tcPr>
          <w:p w14:paraId="6BEF64EF" w14:textId="77777777" w:rsidR="00F67085" w:rsidRDefault="00F67085" w:rsidP="00CF3EA0">
            <w:pPr>
              <w:pStyle w:val="ResumeText"/>
            </w:pPr>
          </w:p>
          <w:p w14:paraId="5A000721" w14:textId="77777777" w:rsidR="002C42BC" w:rsidRDefault="00CF3EA0" w:rsidP="007C438A">
            <w:pPr>
              <w:pStyle w:val="ResumeText"/>
              <w:jc w:val="both"/>
            </w:pPr>
            <w:r w:rsidRPr="008C6C7E">
              <w:rPr>
                <w:b/>
                <w:bCs/>
              </w:rPr>
              <w:t xml:space="preserve">Scripting </w:t>
            </w:r>
            <w:proofErr w:type="gramStart"/>
            <w:r w:rsidRPr="008C6C7E">
              <w:rPr>
                <w:b/>
                <w:bCs/>
              </w:rPr>
              <w:t>languages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vbscript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</w:p>
          <w:p w14:paraId="4E1E6E5B" w14:textId="7FF9A80F" w:rsidR="00CF3EA0" w:rsidRDefault="00CF3EA0" w:rsidP="007C438A">
            <w:pPr>
              <w:pStyle w:val="ResumeText"/>
              <w:jc w:val="both"/>
            </w:pPr>
            <w:r w:rsidRPr="008C6C7E">
              <w:rPr>
                <w:b/>
                <w:bCs/>
              </w:rPr>
              <w:t xml:space="preserve">Programming </w:t>
            </w:r>
            <w:proofErr w:type="gramStart"/>
            <w:r w:rsidR="008C6C7E" w:rsidRPr="008C6C7E">
              <w:rPr>
                <w:b/>
                <w:bCs/>
              </w:rPr>
              <w:t>languages</w:t>
            </w:r>
            <w:r w:rsidR="00AB744C">
              <w:t xml:space="preserve"> :</w:t>
            </w:r>
            <w:proofErr w:type="gramEnd"/>
            <w:r w:rsidR="00AB744C">
              <w:t xml:space="preserve"> java, </w:t>
            </w:r>
            <w:r>
              <w:t>ruby</w:t>
            </w:r>
            <w:r w:rsidR="00E258B6">
              <w:t>, C#</w:t>
            </w:r>
          </w:p>
          <w:p w14:paraId="007C6C15" w14:textId="2CCEEBCB" w:rsidR="00CF3EA0" w:rsidRDefault="008C6C7E" w:rsidP="007C438A">
            <w:pPr>
              <w:pStyle w:val="ResumeText"/>
              <w:jc w:val="both"/>
            </w:pPr>
            <w:r w:rsidRPr="008C6C7E">
              <w:rPr>
                <w:b/>
                <w:bCs/>
              </w:rPr>
              <w:t>Automated T</w:t>
            </w:r>
            <w:r w:rsidR="00F00D9A" w:rsidRPr="008C6C7E">
              <w:rPr>
                <w:b/>
                <w:bCs/>
              </w:rPr>
              <w:t xml:space="preserve">esting </w:t>
            </w:r>
            <w:proofErr w:type="gramStart"/>
            <w:r w:rsidR="00F00D9A" w:rsidRPr="008C6C7E">
              <w:rPr>
                <w:b/>
                <w:bCs/>
              </w:rPr>
              <w:t xml:space="preserve">tools </w:t>
            </w:r>
            <w:r w:rsidR="00F00D9A">
              <w:t>:</w:t>
            </w:r>
            <w:proofErr w:type="gramEnd"/>
            <w:r w:rsidR="00F00D9A">
              <w:t xml:space="preserve"> </w:t>
            </w:r>
            <w:r w:rsidR="00E258B6">
              <w:t>Selenium</w:t>
            </w:r>
            <w:r w:rsidR="00E258B6">
              <w:t xml:space="preserve">, Protractor, </w:t>
            </w:r>
            <w:r w:rsidR="00F00D9A">
              <w:t>HP QTP/</w:t>
            </w:r>
            <w:proofErr w:type="spellStart"/>
            <w:r w:rsidR="00F00D9A">
              <w:t>QuickTest</w:t>
            </w:r>
            <w:proofErr w:type="spellEnd"/>
            <w:r w:rsidR="00F00D9A">
              <w:t xml:space="preserve"> Professional/ UFT, </w:t>
            </w:r>
            <w:proofErr w:type="spellStart"/>
            <w:r w:rsidR="00AB744C">
              <w:t>Watir</w:t>
            </w:r>
            <w:proofErr w:type="spellEnd"/>
            <w:r w:rsidR="00AB744C">
              <w:t xml:space="preserve">, </w:t>
            </w:r>
            <w:proofErr w:type="spellStart"/>
            <w:r w:rsidR="00F00D9A">
              <w:t>Sikuli</w:t>
            </w:r>
            <w:proofErr w:type="spellEnd"/>
            <w:r w:rsidR="00F00D9A">
              <w:t xml:space="preserve">, </w:t>
            </w:r>
            <w:proofErr w:type="spellStart"/>
            <w:r w:rsidR="00F00D9A">
              <w:t>EggPlant</w:t>
            </w:r>
            <w:proofErr w:type="spellEnd"/>
          </w:p>
          <w:p w14:paraId="404B1EFF" w14:textId="3531FBC2" w:rsidR="008C6C7E" w:rsidRDefault="008C6C7E" w:rsidP="007C438A">
            <w:pPr>
              <w:pStyle w:val="ResumeText"/>
              <w:jc w:val="both"/>
            </w:pPr>
            <w:r w:rsidRPr="008C6C7E">
              <w:rPr>
                <w:b/>
                <w:bCs/>
              </w:rPr>
              <w:t xml:space="preserve">Test Management </w:t>
            </w:r>
            <w:proofErr w:type="gramStart"/>
            <w:r w:rsidRPr="008C6C7E">
              <w:rPr>
                <w:b/>
                <w:bCs/>
              </w:rPr>
              <w:t>tools</w:t>
            </w:r>
            <w:r>
              <w:t xml:space="preserve"> :</w:t>
            </w:r>
            <w:proofErr w:type="gramEnd"/>
            <w:r>
              <w:t xml:space="preserve"> ALM/QC, AWETEST</w:t>
            </w:r>
            <w:r w:rsidR="00E258B6">
              <w:t>, JIRA</w:t>
            </w:r>
          </w:p>
          <w:p w14:paraId="1CF0ED6A" w14:textId="1E11B054" w:rsidR="00AB744C" w:rsidRPr="00AB744C" w:rsidRDefault="00AB744C" w:rsidP="007C438A">
            <w:pPr>
              <w:pStyle w:val="ResumeText"/>
              <w:jc w:val="both"/>
            </w:pPr>
            <w:r>
              <w:rPr>
                <w:b/>
              </w:rPr>
              <w:t xml:space="preserve">Build </w:t>
            </w:r>
            <w:proofErr w:type="gramStart"/>
            <w:r>
              <w:rPr>
                <w:b/>
              </w:rPr>
              <w:t>Tools :</w:t>
            </w:r>
            <w:proofErr w:type="gramEnd"/>
            <w:r>
              <w:rPr>
                <w:b/>
              </w:rPr>
              <w:t xml:space="preserve"> </w:t>
            </w:r>
            <w:r>
              <w:t>Jenkins</w:t>
            </w:r>
          </w:p>
          <w:p w14:paraId="61D0B31A" w14:textId="337473ED" w:rsidR="008C6C7E" w:rsidRDefault="008C6C7E" w:rsidP="007C438A">
            <w:pPr>
              <w:pStyle w:val="ResumeText"/>
              <w:jc w:val="both"/>
            </w:pPr>
            <w:r w:rsidRPr="008C6C7E">
              <w:rPr>
                <w:b/>
                <w:bCs/>
              </w:rPr>
              <w:t xml:space="preserve">Configuration Management </w:t>
            </w:r>
            <w:proofErr w:type="gramStart"/>
            <w:r w:rsidRPr="008C6C7E">
              <w:rPr>
                <w:b/>
                <w:bCs/>
              </w:rPr>
              <w:t>tools</w:t>
            </w:r>
            <w:r>
              <w:t xml:space="preserve"> :</w:t>
            </w:r>
            <w:proofErr w:type="gramEnd"/>
            <w:r>
              <w:t xml:space="preserve"> </w:t>
            </w:r>
            <w:r w:rsidR="00AB744C">
              <w:t>Gi</w:t>
            </w:r>
            <w:r w:rsidR="00E258B6">
              <w:t>t, SVN</w:t>
            </w:r>
          </w:p>
          <w:p w14:paraId="1E73E41C" w14:textId="77777777" w:rsidR="00F00D9A" w:rsidRDefault="00F00D9A" w:rsidP="007C438A">
            <w:pPr>
              <w:pStyle w:val="ResumeText"/>
              <w:jc w:val="both"/>
            </w:pPr>
            <w:proofErr w:type="gramStart"/>
            <w:r w:rsidRPr="008C6C7E">
              <w:rPr>
                <w:b/>
                <w:bCs/>
              </w:rPr>
              <w:t>Database</w:t>
            </w:r>
            <w:r>
              <w:t xml:space="preserve"> :</w:t>
            </w:r>
            <w:proofErr w:type="gramEnd"/>
            <w:r>
              <w:t xml:space="preserve"> MS SQL SERVER, ORACLE</w:t>
            </w:r>
          </w:p>
          <w:p w14:paraId="5F02BCB8" w14:textId="09C3F900" w:rsidR="00F00D9A" w:rsidRDefault="00F00D9A" w:rsidP="007C438A">
            <w:pPr>
              <w:pStyle w:val="ResumeText"/>
              <w:jc w:val="both"/>
            </w:pPr>
            <w:proofErr w:type="gramStart"/>
            <w:r w:rsidRPr="008C6C7E">
              <w:rPr>
                <w:b/>
                <w:bCs/>
              </w:rPr>
              <w:t>Platform</w:t>
            </w:r>
            <w:r w:rsidR="008C6C7E">
              <w:t xml:space="preserve"> </w:t>
            </w:r>
            <w:r>
              <w:t>:</w:t>
            </w:r>
            <w:proofErr w:type="gramEnd"/>
            <w:r>
              <w:t xml:space="preserve"> Windows</w:t>
            </w:r>
            <w:r w:rsidR="00AB744C">
              <w:t xml:space="preserve">, </w:t>
            </w:r>
            <w:r w:rsidR="00E258B6">
              <w:t xml:space="preserve">RHEL, </w:t>
            </w:r>
            <w:r w:rsidR="00AB744C">
              <w:t>OSX</w:t>
            </w:r>
          </w:p>
        </w:tc>
      </w:tr>
      <w:tr w:rsidR="00F00D9A" w14:paraId="1ECF9A81" w14:textId="77777777" w:rsidTr="00CF3EA0">
        <w:tc>
          <w:tcPr>
            <w:tcW w:w="1778" w:type="dxa"/>
          </w:tcPr>
          <w:p w14:paraId="5C28D3BA" w14:textId="77777777" w:rsidR="00F00D9A" w:rsidRDefault="00F00D9A">
            <w:pPr>
              <w:pStyle w:val="Heading1"/>
            </w:pPr>
            <w:r>
              <w:t>achievements</w:t>
            </w:r>
          </w:p>
        </w:tc>
        <w:tc>
          <w:tcPr>
            <w:tcW w:w="472" w:type="dxa"/>
          </w:tcPr>
          <w:p w14:paraId="254F6428" w14:textId="77777777" w:rsidR="00F00D9A" w:rsidRDefault="00F00D9A" w:rsidP="007C438A">
            <w:pPr>
              <w:jc w:val="both"/>
            </w:pPr>
          </w:p>
        </w:tc>
        <w:tc>
          <w:tcPr>
            <w:tcW w:w="7830" w:type="dxa"/>
          </w:tcPr>
          <w:p w14:paraId="7C7DB3A8" w14:textId="6226C870" w:rsidR="00BE5CE6" w:rsidRDefault="00BE5CE6" w:rsidP="007C438A">
            <w:pPr>
              <w:pStyle w:val="ResumeText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Awarded Excellence for implementing Docker Selenium in the internal cloud</w:t>
            </w:r>
          </w:p>
          <w:p w14:paraId="71C22759" w14:textId="53B5B215" w:rsidR="00AB744C" w:rsidRDefault="00AB744C" w:rsidP="007C438A">
            <w:pPr>
              <w:pStyle w:val="ResumeText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Active member of the Automation Centre of Excellence in Cigniti</w:t>
            </w:r>
          </w:p>
          <w:p w14:paraId="406C72D9" w14:textId="77777777" w:rsidR="00F00D9A" w:rsidRPr="007C438A" w:rsidRDefault="00F00D9A" w:rsidP="007C438A">
            <w:pPr>
              <w:pStyle w:val="ResumeText"/>
              <w:jc w:val="both"/>
            </w:pPr>
            <w:r>
              <w:rPr>
                <w:rFonts w:eastAsiaTheme="minorEastAsia"/>
              </w:rPr>
              <w:t xml:space="preserve">Presented with Outstanding contribution award </w:t>
            </w:r>
            <w:r w:rsidR="008C6C7E">
              <w:rPr>
                <w:rFonts w:eastAsiaTheme="minorEastAsia"/>
              </w:rPr>
              <w:t>by</w:t>
            </w:r>
            <w:r>
              <w:rPr>
                <w:rFonts w:eastAsiaTheme="minorEastAsia"/>
              </w:rPr>
              <w:t xml:space="preserve"> NTT DATA and </w:t>
            </w:r>
            <w:proofErr w:type="spellStart"/>
            <w:r>
              <w:rPr>
                <w:rFonts w:eastAsiaTheme="minorEastAsia"/>
              </w:rPr>
              <w:t>McKESSON</w:t>
            </w:r>
            <w:proofErr w:type="spellEnd"/>
            <w:r>
              <w:rPr>
                <w:rFonts w:eastAsiaTheme="minorEastAsia"/>
              </w:rPr>
              <w:t xml:space="preserve"> (Client) for the </w:t>
            </w:r>
            <w:r w:rsidRPr="007C438A">
              <w:t>proje</w:t>
            </w:r>
            <w:r w:rsidR="007C438A" w:rsidRPr="007C438A">
              <w:t>cts involved.</w:t>
            </w:r>
            <w:r w:rsidRPr="007C438A">
              <w:t xml:space="preserve"> </w:t>
            </w:r>
          </w:p>
          <w:p w14:paraId="1B7ECFDE" w14:textId="77777777" w:rsidR="00F00D9A" w:rsidRDefault="00F00D9A" w:rsidP="007C438A">
            <w:pPr>
              <w:pStyle w:val="ResumeText"/>
              <w:jc w:val="both"/>
            </w:pPr>
            <w:r>
              <w:t>Recognized as India point of contact to represent QAT Practice for automation projects.</w:t>
            </w:r>
          </w:p>
          <w:p w14:paraId="6AF933BD" w14:textId="77777777" w:rsidR="00F00D9A" w:rsidRDefault="00F00D9A" w:rsidP="007C438A">
            <w:pPr>
              <w:pStyle w:val="ResumeText"/>
              <w:jc w:val="both"/>
            </w:pPr>
            <w:r>
              <w:t xml:space="preserve">Presented with the rating “Outstanding Contributor” for the annual appraisals for the years 2011-2012 and 2012-2013 </w:t>
            </w:r>
          </w:p>
          <w:p w14:paraId="7542CD6C" w14:textId="77777777" w:rsidR="008C6C7E" w:rsidRPr="00F00D9A" w:rsidRDefault="008C6C7E" w:rsidP="007C438A">
            <w:pPr>
              <w:pStyle w:val="ResumeText"/>
              <w:jc w:val="both"/>
            </w:pPr>
            <w:r>
              <w:t>Presented with “Feather in my cap” and “Thanks a Zillion” awards by WIPRO Technologies</w:t>
            </w:r>
          </w:p>
        </w:tc>
      </w:tr>
      <w:tr w:rsidR="002C42BC" w14:paraId="06991A30" w14:textId="77777777" w:rsidTr="00CF3EA0">
        <w:tc>
          <w:tcPr>
            <w:tcW w:w="1778" w:type="dxa"/>
          </w:tcPr>
          <w:p w14:paraId="1D66FA7E" w14:textId="77777777" w:rsidR="00BA4F29" w:rsidRDefault="00F00D9A">
            <w:pPr>
              <w:pStyle w:val="Heading1"/>
            </w:pPr>
            <w:r>
              <w:t>PROFESSIONAL EXPERIENCE</w:t>
            </w:r>
          </w:p>
          <w:p w14:paraId="12A46D06" w14:textId="77777777" w:rsidR="00BA4F29" w:rsidRPr="00BA4F29" w:rsidRDefault="00BA4F29" w:rsidP="00BA4F29"/>
          <w:p w14:paraId="48F729F7" w14:textId="77777777" w:rsidR="00BA4F29" w:rsidRPr="00BA4F29" w:rsidRDefault="00BA4F29" w:rsidP="00BA4F29"/>
          <w:p w14:paraId="4D11B7B4" w14:textId="77777777" w:rsidR="00BA4F29" w:rsidRPr="00BA4F29" w:rsidRDefault="00BA4F29" w:rsidP="00BA4F29"/>
          <w:p w14:paraId="3BC15F77" w14:textId="77777777" w:rsidR="00BA4F29" w:rsidRPr="00BA4F29" w:rsidRDefault="00BA4F29" w:rsidP="00BA4F29"/>
          <w:p w14:paraId="0478215D" w14:textId="77777777" w:rsidR="00BA4F29" w:rsidRDefault="00BA4F29" w:rsidP="00BA4F29"/>
          <w:p w14:paraId="0FA4AB0E" w14:textId="77777777" w:rsidR="002C42BC" w:rsidRPr="00BA4F29" w:rsidRDefault="002C42BC" w:rsidP="00BA4F29"/>
        </w:tc>
        <w:tc>
          <w:tcPr>
            <w:tcW w:w="472" w:type="dxa"/>
          </w:tcPr>
          <w:p w14:paraId="3B42E964" w14:textId="77777777"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DA3C7ED5960D47768C05D863C91AD184"/>
                  </w:placeholder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772981288"/>
                    </w:sdtPr>
                    <w:sdtEndPr/>
                    <w:sdtContent>
                      <w:p w14:paraId="5DEA97C0" w14:textId="48CD71F1" w:rsidR="00E258B6" w:rsidRDefault="00E258B6" w:rsidP="00E258B6">
                        <w:pPr>
                          <w:pStyle w:val="Heading2"/>
                          <w:rPr>
                            <w:rFonts w:asciiTheme="minorHAnsi" w:eastAsiaTheme="minorEastAsia" w:hAnsiTheme="minorHAnsi" w:cstheme="minorBidi"/>
                            <w:caps w:val="0"/>
                            <w:color w:val="595959" w:themeColor="text1" w:themeTint="A6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  <w:caps w:val="0"/>
                            <w:color w:val="595959" w:themeColor="text1" w:themeTint="A6"/>
                            <w:sz w:val="28"/>
                            <w:szCs w:val="28"/>
                            <w14:ligatures w14:val="none"/>
                          </w:rPr>
                          <w:t>JP MORGAN CHASE GLOBAL SERVICES LTD</w:t>
                        </w:r>
                      </w:p>
                      <w:p w14:paraId="0BCC99FD" w14:textId="77777777" w:rsidR="00E258B6" w:rsidRPr="00B54D55" w:rsidRDefault="00E258B6" w:rsidP="00E258B6"/>
                      <w:p w14:paraId="433C2E57" w14:textId="171B1533" w:rsidR="00E258B6" w:rsidRPr="00ED1A59" w:rsidRDefault="00BE5CE6" w:rsidP="00E258B6">
                        <w:pPr>
                          <w:pStyle w:val="ResumeText"/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PAYMENT CONNECT</w:t>
                        </w:r>
                        <w:r w:rsidR="00E258B6">
                          <w:rPr>
                            <w:b/>
                            <w:bCs/>
                            <w:i/>
                            <w:iCs/>
                          </w:rPr>
                          <w:t xml:space="preserve"> (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12</w:t>
                        </w:r>
                        <w:r w:rsidR="00E258B6" w:rsidRPr="00ED1A59">
                          <w:rPr>
                            <w:b/>
                            <w:bCs/>
                            <w:i/>
                            <w:iCs/>
                          </w:rPr>
                          <w:t>/1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6</w:t>
                        </w:r>
                        <w:r w:rsidR="00E258B6" w:rsidRPr="00ED1A59">
                          <w:rPr>
                            <w:b/>
                            <w:bCs/>
                            <w:i/>
                            <w:iCs/>
                          </w:rPr>
                          <w:t xml:space="preserve"> </w:t>
                        </w:r>
                        <w:r w:rsidR="00E258B6">
                          <w:rPr>
                            <w:b/>
                            <w:bCs/>
                            <w:i/>
                            <w:iCs/>
                          </w:rPr>
                          <w:t>–</w:t>
                        </w:r>
                        <w:r w:rsidR="00E258B6" w:rsidRPr="00ED1A59">
                          <w:rPr>
                            <w:b/>
                            <w:bCs/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PRESENT</w:t>
                        </w:r>
                        <w:r w:rsidR="00E258B6">
                          <w:rPr>
                            <w:b/>
                            <w:bCs/>
                            <w:i/>
                            <w:iCs/>
                          </w:rPr>
                          <w:t>)</w:t>
                        </w:r>
                      </w:p>
                      <w:p w14:paraId="73BD8ECB" w14:textId="18ADB79D" w:rsidR="00E258B6" w:rsidRDefault="00E258B6" w:rsidP="00BE5CE6">
                        <w:pPr>
                          <w:pStyle w:val="ResumeText"/>
                        </w:pPr>
                        <w:r w:rsidRPr="00BE5CE6">
                          <w:rPr>
                            <w:b/>
                            <w:i/>
                          </w:rPr>
                          <w:t>SYNOPSIS:</w:t>
                        </w:r>
                        <w:r>
                          <w:t xml:space="preserve"> </w:t>
                        </w:r>
                        <w:r w:rsidR="00BE5CE6">
                          <w:t>Payment connect forms a suite of applications to help the Ultra High Net Worth Individuals and the High Net Worth Individuals to move their investments across the bank or to other banks through a series of transfers in cash or collateral</w:t>
                        </w:r>
                      </w:p>
                      <w:p w14:paraId="5B69B150" w14:textId="00C43B82" w:rsidR="00BE5CE6" w:rsidRDefault="00BE5CE6" w:rsidP="00BE5CE6">
                        <w:pPr>
                          <w:pStyle w:val="ResumeText"/>
                          <w:rPr>
                            <w:rFonts w:eastAsiaTheme="minorEastAsia"/>
                            <w:caps/>
                          </w:rPr>
                        </w:pPr>
                      </w:p>
                      <w:p w14:paraId="032B9DDB" w14:textId="209A1F76" w:rsidR="00BE5CE6" w:rsidRDefault="00BE5CE6" w:rsidP="00BE5CE6">
                        <w:pPr>
                          <w:pStyle w:val="ResumeText"/>
                        </w:pPr>
                        <w:r w:rsidRPr="00BE5CE6">
                          <w:rPr>
                            <w:b/>
                            <w:i/>
                          </w:rPr>
                          <w:t>ROLE:</w:t>
                        </w:r>
                        <w:r>
                          <w:t xml:space="preserve"> Architect</w:t>
                        </w:r>
                      </w:p>
                      <w:p w14:paraId="1DB12D71" w14:textId="1E0B855A" w:rsidR="00BE5CE6" w:rsidRDefault="00BE5CE6" w:rsidP="00BE5CE6">
                        <w:pPr>
                          <w:pStyle w:val="ResumeText"/>
                        </w:pPr>
                        <w:r>
                          <w:t>Lead a small Development team that takes care of UAT defects</w:t>
                        </w:r>
                      </w:p>
                      <w:p w14:paraId="3B078E95" w14:textId="16366A6D" w:rsidR="00BE5CE6" w:rsidRDefault="00BE5CE6" w:rsidP="00BE5CE6">
                        <w:pPr>
                          <w:pStyle w:val="ResumeText"/>
                        </w:pPr>
                        <w:r>
                          <w:t>Handle the UAT end to end testing and coordinating with the business</w:t>
                        </w:r>
                      </w:p>
                      <w:p w14:paraId="409D8528" w14:textId="2AF12ABF" w:rsidR="00BE5CE6" w:rsidRDefault="00BE5CE6" w:rsidP="00BE5CE6">
                        <w:pPr>
                          <w:pStyle w:val="ResumeText"/>
                        </w:pPr>
                        <w:r>
                          <w:t>Help the business in coming up with test scenarios in BDD format</w:t>
                        </w:r>
                      </w:p>
                      <w:p w14:paraId="0101A055" w14:textId="61CDDAAA" w:rsidR="00BE5CE6" w:rsidRDefault="00BE5CE6" w:rsidP="00BE5CE6">
                        <w:pPr>
                          <w:pStyle w:val="ResumeText"/>
                        </w:pPr>
                        <w:r>
                          <w:t xml:space="preserve">Implement automation of BDD scenarios in Java Selenium </w:t>
                        </w:r>
                      </w:p>
                      <w:p w14:paraId="314AA2E5" w14:textId="49497F47" w:rsidR="00BE5CE6" w:rsidRDefault="00BE5CE6" w:rsidP="00BE5CE6">
                        <w:pPr>
                          <w:pStyle w:val="ResumeText"/>
                        </w:pPr>
                        <w:r>
                          <w:t>Implement Docker Selenium</w:t>
                        </w:r>
                      </w:p>
                      <w:p w14:paraId="23A499E4" w14:textId="5859D47E" w:rsidR="00BE5CE6" w:rsidRDefault="00BE5CE6" w:rsidP="00BE5CE6">
                        <w:pPr>
                          <w:pStyle w:val="ResumeText"/>
                        </w:pPr>
                        <w:r>
                          <w:t>Environment Management and Deployments</w:t>
                        </w:r>
                      </w:p>
                      <w:p w14:paraId="0939C8E8" w14:textId="27083B88" w:rsidR="00BE5CE6" w:rsidRPr="00BE5CE6" w:rsidRDefault="00BE5CE6" w:rsidP="00BE5CE6">
                        <w:pPr>
                          <w:pStyle w:val="ResumeText"/>
                        </w:pPr>
                        <w:r>
                          <w:t xml:space="preserve">Performance testing using </w:t>
                        </w:r>
                        <w:proofErr w:type="spellStart"/>
                        <w:r>
                          <w:t>Jmeter</w:t>
                        </w:r>
                        <w:proofErr w:type="spellEnd"/>
                      </w:p>
                      <w:p w14:paraId="2D4D5294" w14:textId="64A3CC4B" w:rsidR="00E258B6" w:rsidRDefault="00E258B6" w:rsidP="00A85AC0">
                        <w:pPr>
                          <w:pStyle w:val="Heading2"/>
                          <w:rPr>
                            <w:rFonts w:asciiTheme="minorHAnsi" w:eastAsiaTheme="minorEastAsia" w:hAnsiTheme="minorHAnsi" w:cstheme="minorBidi"/>
                            <w:caps w:val="0"/>
                            <w:color w:val="595959" w:themeColor="text1" w:themeTint="A6"/>
                            <w:sz w:val="28"/>
                            <w:szCs w:val="28"/>
                            <w14:ligatures w14:val="none"/>
                          </w:rPr>
                        </w:pPr>
                      </w:p>
                      <w:p w14:paraId="110068BD" w14:textId="4A1BF330" w:rsidR="00A85AC0" w:rsidRDefault="00A85AC0" w:rsidP="00A85AC0">
                        <w:pPr>
                          <w:pStyle w:val="Heading2"/>
                          <w:rPr>
                            <w:rFonts w:asciiTheme="minorHAnsi" w:eastAsiaTheme="minorEastAsia" w:hAnsiTheme="minorHAnsi" w:cstheme="minorBidi"/>
                            <w:caps w:val="0"/>
                            <w:color w:val="595959" w:themeColor="text1" w:themeTint="A6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  <w:caps w:val="0"/>
                            <w:color w:val="595959" w:themeColor="text1" w:themeTint="A6"/>
                            <w:sz w:val="28"/>
                            <w:szCs w:val="28"/>
                            <w14:ligatures w14:val="none"/>
                          </w:rPr>
                          <w:t>CIGNITI TECHNOLOGIES</w:t>
                        </w:r>
                      </w:p>
                      <w:p w14:paraId="57BED21B" w14:textId="77777777" w:rsidR="00A85AC0" w:rsidRPr="00B54D55" w:rsidRDefault="00A85AC0" w:rsidP="00A85AC0"/>
                      <w:p w14:paraId="4E8F3F88" w14:textId="73D191B1" w:rsidR="00A85AC0" w:rsidRPr="00ED1A59" w:rsidRDefault="00A85AC0" w:rsidP="00A85AC0">
                        <w:pPr>
                          <w:pStyle w:val="ResumeText"/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ORDER MANAGEMENT SYSTEM (OMS)</w:t>
                        </w:r>
                        <w:r w:rsidRPr="00ED1A59">
                          <w:rPr>
                            <w:b/>
                            <w:bCs/>
                            <w:i/>
                            <w:iCs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HEARTLAND PAYMENT SYSTEMS (</w:t>
                        </w:r>
                        <w:r w:rsidRPr="00ED1A59">
                          <w:rPr>
                            <w:b/>
                            <w:bCs/>
                            <w:i/>
                            <w:iCs/>
                          </w:rPr>
                          <w:t>0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2</w:t>
                        </w:r>
                        <w:r w:rsidRPr="00ED1A59">
                          <w:rPr>
                            <w:b/>
                            <w:bCs/>
                            <w:i/>
                            <w:iCs/>
                          </w:rPr>
                          <w:t>/1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4</w:t>
                        </w:r>
                        <w:r w:rsidRPr="00ED1A59">
                          <w:rPr>
                            <w:b/>
                            <w:bCs/>
                            <w:i/>
                            <w:iCs/>
                          </w:rPr>
                          <w:t xml:space="preserve"> </w:t>
                        </w:r>
                        <w:r w:rsidR="00BE5CE6">
                          <w:rPr>
                            <w:b/>
                            <w:bCs/>
                            <w:i/>
                            <w:iCs/>
                          </w:rPr>
                          <w:t>–</w:t>
                        </w:r>
                        <w:r w:rsidRPr="00ED1A59">
                          <w:rPr>
                            <w:b/>
                            <w:bCs/>
                            <w:i/>
                            <w:iCs/>
                          </w:rPr>
                          <w:t xml:space="preserve"> </w:t>
                        </w:r>
                        <w:r w:rsidR="00BE5CE6">
                          <w:rPr>
                            <w:b/>
                            <w:bCs/>
                            <w:i/>
                            <w:iCs/>
                          </w:rPr>
                          <w:t>12/16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)</w:t>
                        </w:r>
                      </w:p>
                      <w:p w14:paraId="6885298F" w14:textId="04E44D01" w:rsidR="00A85AC0" w:rsidRDefault="00A85AC0" w:rsidP="00A85AC0">
                        <w:pPr>
                          <w:pStyle w:val="ResumeText"/>
                          <w:jc w:val="both"/>
                        </w:pPr>
                        <w:r w:rsidRPr="00ED1A59">
                          <w:rPr>
                            <w:b/>
                            <w:bCs/>
                            <w:i/>
                            <w:iCs/>
                          </w:rPr>
                          <w:t>S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Y</w:t>
                        </w:r>
                        <w:r w:rsidRPr="00ED1A59">
                          <w:rPr>
                            <w:b/>
                            <w:bCs/>
                            <w:i/>
                            <w:iCs/>
                          </w:rPr>
                          <w:t>NOPSIS:</w:t>
                        </w:r>
                        <w:r>
                          <w:t xml:space="preserve"> OMS allows various merchants associated with Heartland to make their order for the terminal equipment. It stands as a portal for both </w:t>
                        </w:r>
                        <w:proofErr w:type="spellStart"/>
                        <w:r>
                          <w:t>Hearland</w:t>
                        </w:r>
                        <w:proofErr w:type="spellEnd"/>
                        <w:r>
                          <w:t xml:space="preserve"> and its customers to procure and manage their purchased equipment.</w:t>
                        </w:r>
                      </w:p>
                      <w:p w14:paraId="57983507" w14:textId="77777777" w:rsidR="00A85AC0" w:rsidRDefault="00A85AC0" w:rsidP="00A85AC0">
                        <w:pPr>
                          <w:pStyle w:val="ResumeText"/>
                          <w:jc w:val="both"/>
                        </w:pPr>
                        <w:r w:rsidRPr="00ED1A59">
                          <w:rPr>
                            <w:b/>
                            <w:bCs/>
                            <w:i/>
                            <w:iCs/>
                          </w:rPr>
                          <w:t>ROLE:</w:t>
                        </w:r>
                        <w:r>
                          <w:t xml:space="preserve"> Architect </w:t>
                        </w:r>
                      </w:p>
                      <w:p w14:paraId="053744D5" w14:textId="77777777" w:rsidR="00A85AC0" w:rsidRPr="00ED1A59" w:rsidRDefault="00A85AC0" w:rsidP="00A85AC0">
                        <w:pPr>
                          <w:pStyle w:val="ResumeText"/>
                          <w:jc w:val="both"/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ED1A59">
                          <w:rPr>
                            <w:b/>
                            <w:bCs/>
                            <w:i/>
                            <w:iCs/>
                          </w:rPr>
                          <w:t xml:space="preserve">RESPONSIBILITIES: </w:t>
                        </w:r>
                      </w:p>
                      <w:p w14:paraId="34585973" w14:textId="77777777" w:rsidR="00A85AC0" w:rsidRDefault="00A85AC0" w:rsidP="00A85AC0">
                        <w:pPr>
                          <w:pStyle w:val="ResumeText"/>
                          <w:jc w:val="both"/>
                        </w:pPr>
                        <w:r>
                          <w:t>Application of BDD testing in a legacy application</w:t>
                        </w:r>
                      </w:p>
                      <w:p w14:paraId="3C6C61DA" w14:textId="77777777" w:rsidR="00A85AC0" w:rsidRDefault="00A85AC0" w:rsidP="00A85AC0">
                        <w:pPr>
                          <w:pStyle w:val="ResumeText"/>
                          <w:jc w:val="both"/>
                        </w:pPr>
                        <w:r>
                          <w:t>Responsible for creating Gherkin based test scenarios.</w:t>
                        </w:r>
                      </w:p>
                      <w:p w14:paraId="24F2B034" w14:textId="77777777" w:rsidR="00A85AC0" w:rsidRDefault="00A85AC0" w:rsidP="00A85AC0">
                        <w:pPr>
                          <w:pStyle w:val="ResumeText"/>
                          <w:jc w:val="both"/>
                        </w:pPr>
                        <w:r>
                          <w:t>Training the existing manual QA to adapt to Gherkin</w:t>
                        </w:r>
                      </w:p>
                      <w:p w14:paraId="0D5E83B9" w14:textId="77777777" w:rsidR="00A85AC0" w:rsidRDefault="00A85AC0" w:rsidP="00A85AC0">
                        <w:pPr>
                          <w:pStyle w:val="ResumeText"/>
                          <w:jc w:val="both"/>
                        </w:pPr>
                        <w:r>
                          <w:t>Implementation of Page Object Model with Selenium-</w:t>
                        </w:r>
                        <w:proofErr w:type="spellStart"/>
                        <w:r>
                          <w:t>Webdriver</w:t>
                        </w:r>
                        <w:proofErr w:type="spellEnd"/>
                      </w:p>
                      <w:p w14:paraId="7DF018F5" w14:textId="77777777" w:rsidR="00A85AC0" w:rsidRDefault="00A85AC0" w:rsidP="00A85AC0">
                        <w:pPr>
                          <w:pStyle w:val="ResumeText"/>
                          <w:jc w:val="both"/>
                        </w:pPr>
                        <w:r>
                          <w:t>Metrics preparation to estimate the effectiveness of test automation</w:t>
                        </w:r>
                      </w:p>
                      <w:p w14:paraId="7EFA7D84" w14:textId="77777777" w:rsidR="00A85AC0" w:rsidRDefault="00A85AC0" w:rsidP="00A85AC0">
                        <w:pPr>
                          <w:pStyle w:val="ResumeText"/>
                          <w:jc w:val="both"/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TOOLS:</w:t>
                        </w:r>
                        <w:r>
                          <w:t xml:space="preserve"> BDD with CUCUMBER AND SELENIUM</w:t>
                        </w:r>
                      </w:p>
                    </w:sdtContent>
                  </w:sdt>
                  <w:p w14:paraId="6AAE1D5F" w14:textId="77777777" w:rsidR="00A85AC0" w:rsidRDefault="00A85AC0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</w:p>
                  <w:p w14:paraId="34A9BF6C" w14:textId="77777777" w:rsidR="002C42BC" w:rsidRDefault="00F00D9A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8"/>
                        <w:szCs w:val="28"/>
                        <w14:ligatures w14:val="none"/>
                      </w:rPr>
                    </w:pPr>
                    <w:r w:rsidRPr="00F67085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8"/>
                        <w:szCs w:val="28"/>
                        <w14:ligatures w14:val="none"/>
                      </w:rPr>
                      <w:t>NTT DATA GLOBAL DELIVERY SERVICES LTD</w:t>
                    </w:r>
                  </w:p>
                  <w:p w14:paraId="6F215A03" w14:textId="77777777" w:rsidR="00B54D55" w:rsidRPr="00B54D55" w:rsidRDefault="00B54D55" w:rsidP="00B54D55"/>
                  <w:p w14:paraId="6D8725BD" w14:textId="77777777" w:rsidR="002C42BC" w:rsidRPr="00ED1A59" w:rsidRDefault="00F67085">
                    <w:pPr>
                      <w:pStyle w:val="ResumeText"/>
                      <w:rPr>
                        <w:b/>
                        <w:bCs/>
                        <w:i/>
                        <w:iCs/>
                      </w:rPr>
                    </w:pPr>
                    <w:r>
                      <w:rPr>
                        <w:b/>
                        <w:bCs/>
                        <w:i/>
                        <w:iCs/>
                      </w:rPr>
                      <w:t>COE CM</w:t>
                    </w:r>
                    <w:r w:rsidR="00F00D9A" w:rsidRPr="00ED1A59">
                      <w:rPr>
                        <w:b/>
                        <w:bCs/>
                        <w:i/>
                        <w:iCs/>
                      </w:rPr>
                      <w:t xml:space="preserve">, </w:t>
                    </w:r>
                    <w:r>
                      <w:rPr>
                        <w:b/>
                        <w:bCs/>
                        <w:i/>
                        <w:iCs/>
                      </w:rPr>
                      <w:t>WELLS FARGO INDIA SOLUTIONS LTD</w:t>
                    </w:r>
                    <w:r w:rsidR="00ED1A59">
                      <w:rPr>
                        <w:b/>
                        <w:bCs/>
                        <w:i/>
                        <w:iCs/>
                      </w:rPr>
                      <w:t xml:space="preserve"> (</w:t>
                    </w:r>
                    <w:r w:rsidR="00ED1A59" w:rsidRPr="00ED1A59">
                      <w:rPr>
                        <w:b/>
                        <w:bCs/>
                        <w:i/>
                        <w:iCs/>
                      </w:rPr>
                      <w:t>0</w:t>
                    </w:r>
                    <w:r>
                      <w:rPr>
                        <w:b/>
                        <w:bCs/>
                        <w:i/>
                        <w:iCs/>
                      </w:rPr>
                      <w:t>5</w:t>
                    </w:r>
                    <w:r w:rsidR="00ED1A59" w:rsidRPr="00ED1A59">
                      <w:rPr>
                        <w:b/>
                        <w:bCs/>
                        <w:i/>
                        <w:iCs/>
                      </w:rPr>
                      <w:t>/1</w:t>
                    </w:r>
                    <w:r>
                      <w:rPr>
                        <w:b/>
                        <w:bCs/>
                        <w:i/>
                        <w:iCs/>
                      </w:rPr>
                      <w:t>3</w:t>
                    </w:r>
                    <w:r w:rsidR="00ED1A59" w:rsidRPr="00ED1A59">
                      <w:rPr>
                        <w:b/>
                        <w:bCs/>
                        <w:i/>
                        <w:iCs/>
                      </w:rPr>
                      <w:t xml:space="preserve"> </w:t>
                    </w:r>
                    <w:r w:rsidR="00A85AC0">
                      <w:rPr>
                        <w:b/>
                        <w:bCs/>
                        <w:i/>
                        <w:iCs/>
                      </w:rPr>
                      <w:t>–</w:t>
                    </w:r>
                    <w:r w:rsidR="00ED1A59" w:rsidRPr="00ED1A59">
                      <w:rPr>
                        <w:b/>
                        <w:bCs/>
                        <w:i/>
                        <w:iCs/>
                      </w:rPr>
                      <w:t xml:space="preserve"> </w:t>
                    </w:r>
                    <w:r w:rsidR="00A85AC0">
                      <w:rPr>
                        <w:b/>
                        <w:bCs/>
                        <w:i/>
                        <w:iCs/>
                      </w:rPr>
                      <w:t>01/14</w:t>
                    </w:r>
                    <w:r w:rsidR="00ED1A59">
                      <w:rPr>
                        <w:b/>
                        <w:bCs/>
                        <w:i/>
                        <w:iCs/>
                      </w:rPr>
                      <w:t>)</w:t>
                    </w:r>
                  </w:p>
                  <w:p w14:paraId="74BFBF37" w14:textId="77777777" w:rsidR="00ED1A59" w:rsidRDefault="00ED1A59" w:rsidP="00ED1A59">
                    <w:pPr>
                      <w:pStyle w:val="ResumeText"/>
                      <w:jc w:val="both"/>
                    </w:pPr>
                    <w:r w:rsidRPr="00ED1A59">
                      <w:rPr>
                        <w:b/>
                        <w:bCs/>
                        <w:i/>
                        <w:iCs/>
                      </w:rPr>
                      <w:t>S</w:t>
                    </w:r>
                    <w:r w:rsidR="007C438A">
                      <w:rPr>
                        <w:b/>
                        <w:bCs/>
                        <w:i/>
                        <w:iCs/>
                      </w:rPr>
                      <w:t>Y</w:t>
                    </w:r>
                    <w:r w:rsidRPr="00ED1A59">
                      <w:rPr>
                        <w:b/>
                        <w:bCs/>
                        <w:i/>
                        <w:iCs/>
                      </w:rPr>
                      <w:t>NOPSIS:</w:t>
                    </w:r>
                    <w:r>
                      <w:t xml:space="preserve"> </w:t>
                    </w:r>
                    <w:r w:rsidR="00F67085" w:rsidRPr="000811C1">
                      <w:t xml:space="preserve">Credit Management is a Commercial Electronic </w:t>
                    </w:r>
                    <w:proofErr w:type="gramStart"/>
                    <w:r w:rsidR="00F67085" w:rsidRPr="000811C1">
                      <w:t>Office(</w:t>
                    </w:r>
                    <w:proofErr w:type="gramEnd"/>
                    <w:r w:rsidR="00F67085" w:rsidRPr="000811C1">
                      <w:t>CEO) product that provides existing Wholesale/Regional customers access to loan information and the ability to initiate transactions through the internet on the portal</w:t>
                    </w:r>
                  </w:p>
                  <w:p w14:paraId="7B178F0C" w14:textId="77777777" w:rsidR="00ED1A59" w:rsidRDefault="00ED1A59" w:rsidP="00ED1A59">
                    <w:pPr>
                      <w:pStyle w:val="ResumeText"/>
                      <w:jc w:val="both"/>
                    </w:pPr>
                    <w:r w:rsidRPr="00ED1A59">
                      <w:rPr>
                        <w:b/>
                        <w:bCs/>
                        <w:i/>
                        <w:iCs/>
                      </w:rPr>
                      <w:t>ROLE:</w:t>
                    </w:r>
                    <w:r>
                      <w:t xml:space="preserve"> </w:t>
                    </w:r>
                    <w:r w:rsidR="00F67085">
                      <w:t>Assistant Project Manager</w:t>
                    </w:r>
                    <w:r>
                      <w:t xml:space="preserve"> </w:t>
                    </w:r>
                  </w:p>
                  <w:p w14:paraId="51D7B91E" w14:textId="77777777" w:rsidR="00ED1A59" w:rsidRPr="00ED1A59" w:rsidRDefault="00ED1A59" w:rsidP="00ED1A59">
                    <w:pPr>
                      <w:pStyle w:val="ResumeText"/>
                      <w:jc w:val="both"/>
                      <w:rPr>
                        <w:b/>
                        <w:bCs/>
                        <w:i/>
                        <w:iCs/>
                      </w:rPr>
                    </w:pPr>
                    <w:r w:rsidRPr="00ED1A59">
                      <w:rPr>
                        <w:b/>
                        <w:bCs/>
                        <w:i/>
                        <w:iCs/>
                      </w:rPr>
                      <w:t xml:space="preserve">RESPONSIBILITIES: </w:t>
                    </w:r>
                  </w:p>
                  <w:p w14:paraId="5BE5942E" w14:textId="77777777" w:rsidR="00A85AC0" w:rsidRDefault="00A85AC0" w:rsidP="00A85AC0">
                    <w:pPr>
                      <w:pStyle w:val="ResumeText"/>
                      <w:jc w:val="both"/>
                    </w:pPr>
                    <w:r>
                      <w:t>Automation Environment set up and artifact management.</w:t>
                    </w:r>
                  </w:p>
                  <w:p w14:paraId="11729237" w14:textId="77777777" w:rsidR="00A85AC0" w:rsidRDefault="00A85AC0" w:rsidP="00A85AC0">
                    <w:pPr>
                      <w:pStyle w:val="ResumeText"/>
                      <w:jc w:val="both"/>
                    </w:pPr>
                    <w:r>
                      <w:t>Responsible for artifact delivery and asset management.</w:t>
                    </w:r>
                  </w:p>
                  <w:p w14:paraId="735FF1DD" w14:textId="77777777" w:rsidR="00A85AC0" w:rsidRDefault="00A85AC0" w:rsidP="00A85AC0">
                    <w:pPr>
                      <w:pStyle w:val="ResumeText"/>
                      <w:jc w:val="both"/>
                    </w:pPr>
                    <w:r>
                      <w:t>Write or review the test strategy for the Project</w:t>
                    </w:r>
                  </w:p>
                  <w:p w14:paraId="42CE99BB" w14:textId="77777777" w:rsidR="00A85AC0" w:rsidRDefault="00A85AC0" w:rsidP="00A85AC0">
                    <w:pPr>
                      <w:pStyle w:val="ResumeText"/>
                      <w:jc w:val="both"/>
                      <w:rPr>
                        <w:b/>
                        <w:bCs/>
                        <w:i/>
                        <w:iCs/>
                      </w:rPr>
                    </w:pPr>
                    <w:r>
                      <w:t>Implement parallel automation</w:t>
                    </w:r>
                    <w:r>
                      <w:rPr>
                        <w:b/>
                        <w:bCs/>
                        <w:i/>
                        <w:iCs/>
                      </w:rPr>
                      <w:t xml:space="preserve"> </w:t>
                    </w:r>
                  </w:p>
                  <w:p w14:paraId="0AEC6AE3" w14:textId="77777777" w:rsidR="00ED1A59" w:rsidRDefault="00F67085" w:rsidP="00A85AC0">
                    <w:pPr>
                      <w:pStyle w:val="ResumeText"/>
                      <w:jc w:val="both"/>
                    </w:pPr>
                    <w:r>
                      <w:rPr>
                        <w:b/>
                        <w:bCs/>
                        <w:i/>
                        <w:iCs/>
                      </w:rPr>
                      <w:lastRenderedPageBreak/>
                      <w:t>TOOLS:</w:t>
                    </w:r>
                    <w:r>
                      <w:t xml:space="preserve"> </w:t>
                    </w:r>
                    <w:r w:rsidR="00A85AC0">
                      <w:t>SELENIUM</w:t>
                    </w:r>
                    <w:r>
                      <w:t xml:space="preserve"> with </w:t>
                    </w:r>
                    <w:r w:rsidR="00A85AC0">
                      <w:t>JAVA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412165373"/>
                </w:sdtPr>
                <w:sdtEndPr/>
                <w:sdtContent>
                  <w:p w14:paraId="2ACD32AD" w14:textId="77777777" w:rsidR="00F67085" w:rsidRPr="00ED1A59" w:rsidRDefault="00F67085">
                    <w:pPr>
                      <w:pStyle w:val="Heading2"/>
                    </w:pPr>
                  </w:p>
                  <w:p w14:paraId="1D1DD0C5" w14:textId="77777777" w:rsidR="00F67085" w:rsidRPr="00ED1A59" w:rsidRDefault="00F67085">
                    <w:pPr>
                      <w:pStyle w:val="ResumeText"/>
                      <w:rPr>
                        <w:b/>
                        <w:bCs/>
                        <w:i/>
                        <w:iCs/>
                      </w:rPr>
                    </w:pPr>
                    <w:r w:rsidRPr="00ED1A59">
                      <w:rPr>
                        <w:b/>
                        <w:bCs/>
                        <w:i/>
                        <w:iCs/>
                      </w:rPr>
                      <w:t>CORE BUSINESS SYSTEMS, RJ KILN AND CO</w:t>
                    </w:r>
                    <w:r>
                      <w:rPr>
                        <w:b/>
                        <w:bCs/>
                        <w:i/>
                        <w:iCs/>
                      </w:rPr>
                      <w:t xml:space="preserve"> (</w:t>
                    </w:r>
                    <w:r w:rsidRPr="00ED1A59">
                      <w:rPr>
                        <w:b/>
                        <w:bCs/>
                        <w:i/>
                        <w:iCs/>
                      </w:rPr>
                      <w:t>08/12 - 05/13</w:t>
                    </w:r>
                    <w:r>
                      <w:rPr>
                        <w:b/>
                        <w:bCs/>
                        <w:i/>
                        <w:iCs/>
                      </w:rPr>
                      <w:t>)</w:t>
                    </w:r>
                  </w:p>
                  <w:p w14:paraId="1BDED8B4" w14:textId="77777777" w:rsidR="00F67085" w:rsidRDefault="007C438A" w:rsidP="00ED1A59">
                    <w:pPr>
                      <w:pStyle w:val="ResumeText"/>
                      <w:jc w:val="both"/>
                    </w:pPr>
                    <w:r>
                      <w:rPr>
                        <w:b/>
                        <w:bCs/>
                        <w:i/>
                        <w:iCs/>
                      </w:rPr>
                      <w:t>SYNOPSIS</w:t>
                    </w:r>
                    <w:r w:rsidR="00F67085" w:rsidRPr="00ED1A59">
                      <w:rPr>
                        <w:b/>
                        <w:bCs/>
                        <w:i/>
                        <w:iCs/>
                      </w:rPr>
                      <w:t>:</w:t>
                    </w:r>
                    <w:r w:rsidR="00F67085">
                      <w:t xml:space="preserve"> CBS is a Policy and Claim management solution developed for the underwriters in the Europe region. The system will replace a legacy application and will be implemented in other regions across the Globe. The development was done in an iterative fashion with automation coming in picture from the second iteration</w:t>
                    </w:r>
                  </w:p>
                  <w:p w14:paraId="4F2C41A3" w14:textId="77777777" w:rsidR="00F67085" w:rsidRDefault="00F67085" w:rsidP="00ED1A59">
                    <w:pPr>
                      <w:pStyle w:val="ResumeText"/>
                      <w:jc w:val="both"/>
                    </w:pPr>
                    <w:r w:rsidRPr="00ED1A59">
                      <w:rPr>
                        <w:b/>
                        <w:bCs/>
                        <w:i/>
                        <w:iCs/>
                      </w:rPr>
                      <w:t>ROLE:</w:t>
                    </w:r>
                    <w:r>
                      <w:t xml:space="preserve"> Automation POC, Team Lead </w:t>
                    </w:r>
                  </w:p>
                  <w:p w14:paraId="6FDEF8A8" w14:textId="77777777" w:rsidR="00F26E4C" w:rsidRDefault="00F26E4C" w:rsidP="00ED1A59">
                    <w:pPr>
                      <w:pStyle w:val="ResumeText"/>
                      <w:jc w:val="both"/>
                    </w:pPr>
                  </w:p>
                  <w:p w14:paraId="57F63B31" w14:textId="77777777" w:rsidR="00F67085" w:rsidRPr="00ED1A59" w:rsidRDefault="00F67085" w:rsidP="00ED1A59">
                    <w:pPr>
                      <w:pStyle w:val="ResumeText"/>
                      <w:jc w:val="both"/>
                      <w:rPr>
                        <w:b/>
                        <w:bCs/>
                        <w:i/>
                        <w:iCs/>
                      </w:rPr>
                    </w:pPr>
                    <w:r w:rsidRPr="00ED1A59">
                      <w:rPr>
                        <w:b/>
                        <w:bCs/>
                        <w:i/>
                        <w:iCs/>
                      </w:rPr>
                      <w:t xml:space="preserve">RESPONSIBILITIES: </w:t>
                    </w:r>
                  </w:p>
                  <w:p w14:paraId="1C49B1E0" w14:textId="77777777" w:rsidR="00F67085" w:rsidRDefault="00F67085" w:rsidP="00ED1A59">
                    <w:pPr>
                      <w:pStyle w:val="ResumeText"/>
                      <w:jc w:val="both"/>
                    </w:pPr>
                    <w:r>
                      <w:t>Automation Environment set up and artifact management.</w:t>
                    </w:r>
                  </w:p>
                  <w:p w14:paraId="5239A781" w14:textId="77777777" w:rsidR="00F67085" w:rsidRDefault="00F67085" w:rsidP="00ED1A59">
                    <w:pPr>
                      <w:pStyle w:val="ResumeText"/>
                      <w:jc w:val="both"/>
                    </w:pPr>
                    <w:r>
                      <w:t>Responsible for artifact delivery and asset management.</w:t>
                    </w:r>
                  </w:p>
                  <w:p w14:paraId="08DBE47F" w14:textId="77777777" w:rsidR="00F67085" w:rsidRDefault="00F67085" w:rsidP="00ED1A59">
                    <w:pPr>
                      <w:pStyle w:val="ResumeText"/>
                      <w:jc w:val="both"/>
                    </w:pPr>
                    <w:r>
                      <w:t>Write or review the test strategy for the Project</w:t>
                    </w:r>
                  </w:p>
                  <w:p w14:paraId="76D98D70" w14:textId="77777777" w:rsidR="00F67085" w:rsidRDefault="00F67085" w:rsidP="00ED1A59">
                    <w:pPr>
                      <w:pStyle w:val="ResumeText"/>
                      <w:jc w:val="both"/>
                    </w:pPr>
                    <w:r>
                      <w:t>Implement parallel automation</w:t>
                    </w:r>
                  </w:p>
                  <w:p w14:paraId="1313EF76" w14:textId="77777777" w:rsidR="007C438A" w:rsidRDefault="00F67085" w:rsidP="00ED1A59">
                    <w:pPr>
                      <w:pStyle w:val="ResumeText"/>
                      <w:jc w:val="both"/>
                    </w:pPr>
                    <w:r>
                      <w:rPr>
                        <w:b/>
                        <w:bCs/>
                        <w:i/>
                        <w:iCs/>
                      </w:rPr>
                      <w:t xml:space="preserve">TOOLS: </w:t>
                    </w:r>
                    <w:r>
                      <w:t>UFT, Web 2.0 add-in, ALM</w:t>
                    </w:r>
                  </w:p>
                  <w:p w14:paraId="7ED63963" w14:textId="77777777" w:rsidR="00F67085" w:rsidRDefault="006C6625" w:rsidP="00ED1A59">
                    <w:pPr>
                      <w:pStyle w:val="ResumeText"/>
                      <w:jc w:val="both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711106576"/>
                </w:sdtPr>
                <w:sdtEndPr/>
                <w:sdtContent>
                  <w:p w14:paraId="7B647BA7" w14:textId="77777777" w:rsidR="00ED1A59" w:rsidRPr="00ED1A59" w:rsidRDefault="00F67085" w:rsidP="00ED1A59">
                    <w:pPr>
                      <w:pStyle w:val="Heading2"/>
                      <w:rPr>
                        <w:b w:val="0"/>
                        <w:bCs w:val="0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i/>
                        <w:iCs/>
                        <w:caps w:val="0"/>
                        <w:color w:val="595959" w:themeColor="text1" w:themeTint="A6"/>
                        <w14:ligatures w14:val="none"/>
                      </w:rPr>
                      <w:t xml:space="preserve">ENTERPRISE RX, </w:t>
                    </w:r>
                    <w:proofErr w:type="spellStart"/>
                    <w:r>
                      <w:rPr>
                        <w:rFonts w:asciiTheme="minorHAnsi" w:eastAsiaTheme="minorEastAsia" w:hAnsiTheme="minorHAnsi" w:cstheme="minorBidi"/>
                        <w:i/>
                        <w:iCs/>
                        <w:caps w:val="0"/>
                        <w:color w:val="595959" w:themeColor="text1" w:themeTint="A6"/>
                        <w14:ligatures w14:val="none"/>
                      </w:rPr>
                      <w:t>McK</w:t>
                    </w:r>
                    <w:r w:rsidR="00ED1A59" w:rsidRPr="00ED1A59">
                      <w:rPr>
                        <w:rFonts w:asciiTheme="minorHAnsi" w:eastAsiaTheme="minorEastAsia" w:hAnsiTheme="minorHAnsi" w:cstheme="minorBidi"/>
                        <w:i/>
                        <w:iCs/>
                        <w:caps w:val="0"/>
                        <w:color w:val="595959" w:themeColor="text1" w:themeTint="A6"/>
                        <w14:ligatures w14:val="none"/>
                      </w:rPr>
                      <w:t>ESSON</w:t>
                    </w:r>
                    <w:proofErr w:type="spellEnd"/>
                    <w:r w:rsidR="00ED1A59" w:rsidRPr="00ED1A59">
                      <w:rPr>
                        <w:rFonts w:asciiTheme="minorHAnsi" w:eastAsiaTheme="minorEastAsia" w:hAnsiTheme="minorHAnsi" w:cstheme="minorBidi"/>
                        <w:i/>
                        <w:iCs/>
                        <w:caps w:val="0"/>
                        <w:color w:val="595959" w:themeColor="text1" w:themeTint="A6"/>
                        <w14:ligatures w14:val="none"/>
                      </w:rPr>
                      <w:t xml:space="preserve"> PHARMACY PROVIDER SOLUTIONS</w:t>
                    </w:r>
                    <w:r w:rsidR="00ED1A59">
                      <w:rPr>
                        <w:rFonts w:asciiTheme="minorHAnsi" w:eastAsiaTheme="minorEastAsia" w:hAnsiTheme="minorHAnsi" w:cstheme="minorBidi"/>
                        <w:i/>
                        <w:iCs/>
                        <w:caps w:val="0"/>
                        <w:color w:val="595959" w:themeColor="text1" w:themeTint="A6"/>
                        <w14:ligatures w14:val="none"/>
                      </w:rPr>
                      <w:t xml:space="preserve"> (07/10 – 07/12)</w:t>
                    </w:r>
                    <w:r w:rsidR="00ED1A59" w:rsidRPr="00ED1A59">
                      <w:rPr>
                        <w:b w:val="0"/>
                        <w:bCs w:val="0"/>
                      </w:rPr>
                      <w:t xml:space="preserve"> </w:t>
                    </w:r>
                  </w:p>
                  <w:p w14:paraId="58E8BD10" w14:textId="77777777" w:rsidR="00ED1A59" w:rsidRDefault="007C438A" w:rsidP="00ED1A59">
                    <w:pPr>
                      <w:pStyle w:val="ResumeText"/>
                      <w:jc w:val="both"/>
                    </w:pPr>
                    <w:r>
                      <w:rPr>
                        <w:b/>
                        <w:bCs/>
                        <w:i/>
                        <w:iCs/>
                      </w:rPr>
                      <w:t>SYNOPSIS</w:t>
                    </w:r>
                    <w:r w:rsidR="00ED1A59" w:rsidRPr="00ED1A59">
                      <w:rPr>
                        <w:b/>
                        <w:bCs/>
                        <w:i/>
                        <w:iCs/>
                      </w:rPr>
                      <w:t>:</w:t>
                    </w:r>
                    <w:r w:rsidR="00ED1A59">
                      <w:t xml:space="preserve"> </w:t>
                    </w:r>
                    <w:r w:rsidR="00F67085">
                      <w:t>Enterprise Rx is a next generation solution from McKesson for Pharmacy automation services. Enterprise Rx takes care of the business requirements of intermediate, small and medium pharmacy chains.</w:t>
                    </w:r>
                  </w:p>
                  <w:p w14:paraId="73A9F157" w14:textId="77777777" w:rsidR="00ED1A59" w:rsidRDefault="00ED1A59" w:rsidP="00ED1A59">
                    <w:pPr>
                      <w:pStyle w:val="ResumeText"/>
                      <w:jc w:val="both"/>
                    </w:pPr>
                    <w:r w:rsidRPr="00ED1A59">
                      <w:rPr>
                        <w:b/>
                        <w:bCs/>
                        <w:i/>
                        <w:iCs/>
                      </w:rPr>
                      <w:t>ROLE:</w:t>
                    </w:r>
                    <w:r>
                      <w:t xml:space="preserve"> Automation POC, Team Lead </w:t>
                    </w:r>
                  </w:p>
                  <w:p w14:paraId="599C9156" w14:textId="77777777" w:rsidR="00ED1A59" w:rsidRPr="00ED1A59" w:rsidRDefault="00ED1A59" w:rsidP="00ED1A59">
                    <w:pPr>
                      <w:pStyle w:val="ResumeText"/>
                      <w:jc w:val="both"/>
                      <w:rPr>
                        <w:b/>
                        <w:bCs/>
                        <w:i/>
                        <w:iCs/>
                      </w:rPr>
                    </w:pPr>
                    <w:r w:rsidRPr="00ED1A59">
                      <w:rPr>
                        <w:b/>
                        <w:bCs/>
                        <w:i/>
                        <w:iCs/>
                      </w:rPr>
                      <w:t xml:space="preserve">RESPONSIBILITIES: </w:t>
                    </w:r>
                  </w:p>
                  <w:p w14:paraId="66807E76" w14:textId="77777777" w:rsidR="00F67085" w:rsidRDefault="00F67085" w:rsidP="00F67085">
                    <w:pPr>
                      <w:pStyle w:val="ResumeText"/>
                      <w:jc w:val="both"/>
                    </w:pPr>
                    <w:r>
                      <w:t>Plan the tests - Considering the context, understanding, risks and effort</w:t>
                    </w:r>
                  </w:p>
                  <w:p w14:paraId="6A80561F" w14:textId="77777777" w:rsidR="00F67085" w:rsidRDefault="00F67085" w:rsidP="00F67085">
                    <w:pPr>
                      <w:pStyle w:val="ResumeText"/>
                      <w:jc w:val="both"/>
                    </w:pPr>
                    <w:r>
                      <w:t>Initiate, Monitor the test execution</w:t>
                    </w:r>
                  </w:p>
                  <w:p w14:paraId="5874DA9F" w14:textId="77777777" w:rsidR="00F67085" w:rsidRDefault="00F67085" w:rsidP="00F67085">
                    <w:pPr>
                      <w:pStyle w:val="ResumeText"/>
                      <w:jc w:val="both"/>
                    </w:pPr>
                    <w:r>
                      <w:t>Analyze the test results and check for the exit criteria</w:t>
                    </w:r>
                  </w:p>
                  <w:p w14:paraId="15F3ED2A" w14:textId="77777777" w:rsidR="00F67085" w:rsidRDefault="00F67085" w:rsidP="00F67085">
                    <w:pPr>
                      <w:pStyle w:val="ResumeText"/>
                      <w:jc w:val="both"/>
                    </w:pPr>
                    <w:r>
                      <w:t>Adapt planning based on test result and progress</w:t>
                    </w:r>
                  </w:p>
                  <w:p w14:paraId="49DE3135" w14:textId="77777777" w:rsidR="00F67085" w:rsidRDefault="00ED1A59" w:rsidP="00F67085">
                    <w:pPr>
                      <w:pStyle w:val="ResumeText"/>
                      <w:jc w:val="both"/>
                    </w:pPr>
                    <w:r>
                      <w:rPr>
                        <w:b/>
                        <w:bCs/>
                        <w:i/>
                        <w:iCs/>
                      </w:rPr>
                      <w:t xml:space="preserve">TOOLS: </w:t>
                    </w:r>
                    <w:r w:rsidR="00F67085">
                      <w:t>Q</w:t>
                    </w:r>
                    <w:r>
                      <w:t>T</w:t>
                    </w:r>
                    <w:r w:rsidR="00F67085">
                      <w:t>P with Java add-in</w:t>
                    </w:r>
                    <w:r>
                      <w:t>, QC</w:t>
                    </w:r>
                  </w:p>
                </w:sdtContent>
              </w:sdt>
              <w:p w14:paraId="6C12ACFF" w14:textId="77777777" w:rsidR="00F67085" w:rsidRDefault="00F67085" w:rsidP="00ED1A59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</w:p>
              <w:p w14:paraId="23839E50" w14:textId="77777777" w:rsidR="00F67085" w:rsidRDefault="00F67085" w:rsidP="00ED1A59">
                <w:pPr>
                  <w:pStyle w:val="Heading2"/>
                  <w:rPr>
                    <w:rFonts w:asciiTheme="minorHAnsi" w:eastAsiaTheme="minorEastAsia" w:hAnsiTheme="minorHAnsi" w:cstheme="minorBidi"/>
                    <w:caps w:val="0"/>
                    <w:color w:val="595959" w:themeColor="text1" w:themeTint="A6"/>
                    <w:sz w:val="28"/>
                    <w:szCs w:val="28"/>
                    <w14:ligatures w14:val="none"/>
                  </w:rPr>
                </w:pPr>
                <w:r w:rsidRPr="00F67085">
                  <w:rPr>
                    <w:rFonts w:asciiTheme="minorHAnsi" w:eastAsiaTheme="minorEastAsia" w:hAnsiTheme="minorHAnsi" w:cstheme="minorBidi"/>
                    <w:caps w:val="0"/>
                    <w:color w:val="595959" w:themeColor="text1" w:themeTint="A6"/>
                    <w:sz w:val="28"/>
                    <w:szCs w:val="28"/>
                    <w14:ligatures w14:val="none"/>
                  </w:rPr>
                  <w:t>WIPRO TECHNOLOGIES</w:t>
                </w:r>
              </w:p>
              <w:bookmarkStart w:id="0" w:name="_GoBack" w:displacedByCustomXml="next"/>
              <w:bookmarkEnd w:id="0" w:displacedByCustomXml="next"/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72763017"/>
                </w:sdtPr>
                <w:sdtEndPr/>
                <w:sdtContent>
                  <w:p w14:paraId="0D533C84" w14:textId="77777777" w:rsidR="00F67085" w:rsidRPr="00ED1A59" w:rsidRDefault="00F67085" w:rsidP="00ED1A59">
                    <w:pPr>
                      <w:pStyle w:val="Heading2"/>
                      <w:rPr>
                        <w:b w:val="0"/>
                        <w:bCs w:val="0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i/>
                        <w:iCs/>
                        <w:caps w:val="0"/>
                        <w:color w:val="595959" w:themeColor="text1" w:themeTint="A6"/>
                        <w14:ligatures w14:val="none"/>
                      </w:rPr>
                      <w:t>ADR, BANK OF NEWYORK MELLON (03/08 – 07/10)</w:t>
                    </w:r>
                    <w:r w:rsidRPr="00ED1A59">
                      <w:rPr>
                        <w:b w:val="0"/>
                        <w:bCs w:val="0"/>
                      </w:rPr>
                      <w:t xml:space="preserve"> </w:t>
                    </w:r>
                  </w:p>
                  <w:p w14:paraId="4D454422" w14:textId="77777777" w:rsidR="00F67085" w:rsidRDefault="007C438A" w:rsidP="00ED1A59">
                    <w:pPr>
                      <w:pStyle w:val="ResumeText"/>
                      <w:jc w:val="both"/>
                    </w:pPr>
                    <w:r>
                      <w:rPr>
                        <w:b/>
                        <w:bCs/>
                        <w:i/>
                        <w:iCs/>
                      </w:rPr>
                      <w:t>SYNOPSIS</w:t>
                    </w:r>
                    <w:r w:rsidR="00F67085" w:rsidRPr="00ED1A59">
                      <w:rPr>
                        <w:b/>
                        <w:bCs/>
                        <w:i/>
                        <w:iCs/>
                      </w:rPr>
                      <w:t>:</w:t>
                    </w:r>
                    <w:r w:rsidR="00F67085">
                      <w:t xml:space="preserve"> American Depository </w:t>
                    </w:r>
                    <w:r>
                      <w:t>Receipts</w:t>
                    </w:r>
                    <w:r w:rsidR="00F67085">
                      <w:t xml:space="preserve"> (ADR) is a collection of 3 correlated applications which help Bank of New York Mellon users to manage the share issuance to all its foreign customers. Each of the 3 applications, are used to Create, update and publish the depository receipts in different business scenario.</w:t>
                    </w:r>
                  </w:p>
                  <w:p w14:paraId="75539E52" w14:textId="77777777" w:rsidR="00F67085" w:rsidRDefault="00F67085" w:rsidP="00ED1A59">
                    <w:pPr>
                      <w:pStyle w:val="ResumeText"/>
                      <w:jc w:val="both"/>
                    </w:pPr>
                    <w:r w:rsidRPr="00ED1A59">
                      <w:rPr>
                        <w:b/>
                        <w:bCs/>
                        <w:i/>
                        <w:iCs/>
                      </w:rPr>
                      <w:t>ROLE:</w:t>
                    </w:r>
                    <w:r>
                      <w:t xml:space="preserve"> Individual Contributor</w:t>
                    </w:r>
                  </w:p>
                  <w:p w14:paraId="23EDA50E" w14:textId="77777777" w:rsidR="00F67085" w:rsidRPr="00ED1A59" w:rsidRDefault="00F67085" w:rsidP="00ED1A59">
                    <w:pPr>
                      <w:pStyle w:val="ResumeText"/>
                      <w:jc w:val="both"/>
                      <w:rPr>
                        <w:b/>
                        <w:bCs/>
                        <w:i/>
                        <w:iCs/>
                      </w:rPr>
                    </w:pPr>
                    <w:r w:rsidRPr="00ED1A59">
                      <w:rPr>
                        <w:b/>
                        <w:bCs/>
                        <w:i/>
                        <w:iCs/>
                      </w:rPr>
                      <w:t xml:space="preserve">RESPONSIBILITIES: </w:t>
                    </w:r>
                  </w:p>
                  <w:p w14:paraId="6EE1C7E6" w14:textId="77777777" w:rsidR="00F67085" w:rsidRPr="00F67085" w:rsidRDefault="00F67085" w:rsidP="00F67085">
                    <w:pPr>
                      <w:pStyle w:val="ResumeTable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kern w:val="20"/>
                        <w:sz w:val="20"/>
                        <w:lang w:eastAsia="ja-JP"/>
                      </w:rPr>
                    </w:pPr>
                    <w:r w:rsidRPr="00F67085"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kern w:val="20"/>
                        <w:sz w:val="20"/>
                        <w:lang w:eastAsia="ja-JP"/>
                      </w:rPr>
                      <w:t>Create test specification</w:t>
                    </w:r>
                  </w:p>
                  <w:p w14:paraId="66BEBD23" w14:textId="77777777" w:rsidR="00F67085" w:rsidRPr="00F67085" w:rsidRDefault="00F67085" w:rsidP="00F67085">
                    <w:pPr>
                      <w:pStyle w:val="ResumeTable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kern w:val="20"/>
                        <w:sz w:val="20"/>
                        <w:lang w:eastAsia="ja-JP"/>
                      </w:rPr>
                    </w:pPr>
                    <w:r w:rsidRPr="00F67085"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kern w:val="20"/>
                        <w:sz w:val="20"/>
                        <w:lang w:eastAsia="ja-JP"/>
                      </w:rPr>
                      <w:t>Test Execution and Maintenance</w:t>
                    </w:r>
                  </w:p>
                  <w:p w14:paraId="3E6AC7D9" w14:textId="77777777" w:rsidR="00F67085" w:rsidRDefault="00F67085" w:rsidP="00F67085">
                    <w:pPr>
                      <w:pStyle w:val="ResumeText"/>
                      <w:jc w:val="both"/>
                    </w:pPr>
                    <w:r>
                      <w:t>Peer Review of test artifacts</w:t>
                    </w:r>
                  </w:p>
                  <w:p w14:paraId="2181AB66" w14:textId="5A8185E3" w:rsidR="002C42BC" w:rsidRPr="007C438A" w:rsidRDefault="00F67085" w:rsidP="00F67085">
                    <w:pPr>
                      <w:pStyle w:val="ResumeText"/>
                      <w:jc w:val="both"/>
                      <w:rPr>
                        <w:lang w:val="en-IN"/>
                      </w:rPr>
                    </w:pPr>
                    <w:r>
                      <w:rPr>
                        <w:b/>
                        <w:bCs/>
                        <w:i/>
                        <w:iCs/>
                      </w:rPr>
                      <w:t xml:space="preserve">TOOLS: </w:t>
                    </w:r>
                    <w:r>
                      <w:t>QTP with Web add-in</w:t>
                    </w:r>
                  </w:p>
                </w:sdtContent>
              </w:sdt>
            </w:sdtContent>
          </w:sdt>
        </w:tc>
      </w:tr>
      <w:tr w:rsidR="0082593F" w14:paraId="1B185C3D" w14:textId="77777777" w:rsidTr="00CF3EA0">
        <w:tc>
          <w:tcPr>
            <w:tcW w:w="1778" w:type="dxa"/>
          </w:tcPr>
          <w:p w14:paraId="3A8E4468" w14:textId="77777777" w:rsidR="0082593F" w:rsidRDefault="0082593F">
            <w:pPr>
              <w:pStyle w:val="Heading1"/>
            </w:pPr>
          </w:p>
        </w:tc>
        <w:tc>
          <w:tcPr>
            <w:tcW w:w="472" w:type="dxa"/>
          </w:tcPr>
          <w:p w14:paraId="7EE3209F" w14:textId="77777777" w:rsidR="0082593F" w:rsidRDefault="0082593F"/>
        </w:tc>
        <w:tc>
          <w:tcPr>
            <w:tcW w:w="7830" w:type="dxa"/>
          </w:tcPr>
          <w:p w14:paraId="6A67619B" w14:textId="77777777" w:rsidR="0082593F" w:rsidRPr="00F67085" w:rsidRDefault="0082593F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:sz w:val="28"/>
                <w:szCs w:val="28"/>
                <w14:ligatures w14:val="none"/>
              </w:rPr>
            </w:pPr>
          </w:p>
        </w:tc>
      </w:tr>
    </w:tbl>
    <w:p w14:paraId="10975D57" w14:textId="77777777" w:rsidR="002C42BC" w:rsidRDefault="002C42BC"/>
    <w:sectPr w:rsidR="002C42BC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BACAA" w14:textId="77777777" w:rsidR="006C6625" w:rsidRDefault="006C6625">
      <w:pPr>
        <w:spacing w:before="0" w:after="0" w:line="240" w:lineRule="auto"/>
      </w:pPr>
      <w:r>
        <w:separator/>
      </w:r>
    </w:p>
  </w:endnote>
  <w:endnote w:type="continuationSeparator" w:id="0">
    <w:p w14:paraId="6033CD02" w14:textId="77777777" w:rsidR="006C6625" w:rsidRDefault="006C66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8321F" w14:textId="77777777" w:rsidR="006C6625" w:rsidRDefault="006C6625">
      <w:pPr>
        <w:spacing w:before="0" w:after="0" w:line="240" w:lineRule="auto"/>
      </w:pPr>
      <w:r>
        <w:separator/>
      </w:r>
    </w:p>
  </w:footnote>
  <w:footnote w:type="continuationSeparator" w:id="0">
    <w:p w14:paraId="10327C9F" w14:textId="77777777" w:rsidR="006C6625" w:rsidRDefault="006C662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C5F75"/>
    <w:multiLevelType w:val="multilevel"/>
    <w:tmpl w:val="DEF2747E"/>
    <w:lvl w:ilvl="0">
      <w:start w:val="1"/>
      <w:numFmt w:val="bullet"/>
      <w:pStyle w:val="Resume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A9"/>
    <w:rsid w:val="00210950"/>
    <w:rsid w:val="002B6890"/>
    <w:rsid w:val="002C42BC"/>
    <w:rsid w:val="00354317"/>
    <w:rsid w:val="003B3212"/>
    <w:rsid w:val="00414819"/>
    <w:rsid w:val="00505BC7"/>
    <w:rsid w:val="006645FE"/>
    <w:rsid w:val="006A4665"/>
    <w:rsid w:val="006B56D5"/>
    <w:rsid w:val="006C6625"/>
    <w:rsid w:val="007C438A"/>
    <w:rsid w:val="007E0980"/>
    <w:rsid w:val="0082593F"/>
    <w:rsid w:val="00855D9A"/>
    <w:rsid w:val="00867A08"/>
    <w:rsid w:val="008C6C7E"/>
    <w:rsid w:val="0092155C"/>
    <w:rsid w:val="009B2CA9"/>
    <w:rsid w:val="009C4969"/>
    <w:rsid w:val="00A85AC0"/>
    <w:rsid w:val="00AB744C"/>
    <w:rsid w:val="00B54D55"/>
    <w:rsid w:val="00B936C9"/>
    <w:rsid w:val="00BA4F29"/>
    <w:rsid w:val="00BE5CE6"/>
    <w:rsid w:val="00CF3EA0"/>
    <w:rsid w:val="00D60B1D"/>
    <w:rsid w:val="00D67168"/>
    <w:rsid w:val="00DA6BAE"/>
    <w:rsid w:val="00E258B6"/>
    <w:rsid w:val="00ED1A59"/>
    <w:rsid w:val="00F00D9A"/>
    <w:rsid w:val="00F26E4C"/>
    <w:rsid w:val="00F67085"/>
    <w:rsid w:val="00F90110"/>
    <w:rsid w:val="00FA678E"/>
    <w:rsid w:val="00FC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74D50"/>
  <w15:docId w15:val="{597B907D-A8DD-43B4-A72F-BEB28F64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CommentText">
    <w:name w:val="annotation text"/>
    <w:basedOn w:val="Normal"/>
    <w:link w:val="CommentTextChar"/>
    <w:semiHidden/>
    <w:rsid w:val="00F67085"/>
    <w:pPr>
      <w:spacing w:before="0" w:after="0" w:line="240" w:lineRule="auto"/>
    </w:pPr>
    <w:rPr>
      <w:rFonts w:ascii="Arial" w:eastAsia="Times New Roman" w:hAnsi="Arial" w:cs="Times New Roman"/>
      <w:color w:val="auto"/>
      <w:kern w:val="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F67085"/>
    <w:rPr>
      <w:rFonts w:ascii="Arial" w:eastAsia="Times New Roman" w:hAnsi="Arial" w:cs="Times New Roman"/>
      <w:color w:val="auto"/>
      <w:lang w:eastAsia="en-US"/>
    </w:rPr>
  </w:style>
  <w:style w:type="paragraph" w:customStyle="1" w:styleId="ResumeTableBullet">
    <w:name w:val="Resume Table Bullet"/>
    <w:basedOn w:val="Normal"/>
    <w:rsid w:val="00F67085"/>
    <w:pPr>
      <w:numPr>
        <w:numId w:val="1"/>
      </w:numPr>
      <w:tabs>
        <w:tab w:val="clear" w:pos="360"/>
      </w:tabs>
      <w:spacing w:after="40" w:line="240" w:lineRule="auto"/>
      <w:ind w:right="288"/>
      <w:jc w:val="both"/>
    </w:pPr>
    <w:rPr>
      <w:rFonts w:ascii="Arial" w:eastAsia="Times New Roman" w:hAnsi="Arial" w:cs="Times New Roman"/>
      <w:color w:val="auto"/>
      <w:kern w:val="0"/>
      <w:sz w:val="18"/>
      <w:lang w:eastAsia="en-US"/>
    </w:rPr>
  </w:style>
  <w:style w:type="paragraph" w:styleId="Revision">
    <w:name w:val="Revision"/>
    <w:hidden/>
    <w:uiPriority w:val="99"/>
    <w:semiHidden/>
    <w:rsid w:val="007C438A"/>
    <w:pPr>
      <w:spacing w:before="0" w:after="0" w:line="240" w:lineRule="auto"/>
    </w:pPr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F2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F29"/>
    <w:rPr>
      <w:rFonts w:ascii="Segoe UI" w:hAnsi="Segoe UI" w:cs="Segoe UI"/>
      <w:kern w:val="2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55D9A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9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jun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309D9E30524DE5B5555686F9569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C8556-857B-4E8C-A929-857502B8DCC5}"/>
      </w:docPartPr>
      <w:docPartBody>
        <w:p w:rsidR="00703B66" w:rsidRDefault="004D4739">
          <w:pPr>
            <w:pStyle w:val="87309D9E30524DE5B5555686F9569925"/>
          </w:pPr>
          <w:r>
            <w:t>[Street Address]</w:t>
          </w:r>
        </w:p>
      </w:docPartBody>
    </w:docPart>
    <w:docPart>
      <w:docPartPr>
        <w:name w:val="D540EDF9C7014CE495D17BAAC5DEC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EFBD5-2742-4A95-B31A-21650B4B9594}"/>
      </w:docPartPr>
      <w:docPartBody>
        <w:p w:rsidR="00703B66" w:rsidRDefault="004D4739">
          <w:pPr>
            <w:pStyle w:val="D540EDF9C7014CE495D17BAAC5DEC54B"/>
          </w:pPr>
          <w:r>
            <w:t>[City, ST ZIP Code]</w:t>
          </w:r>
        </w:p>
      </w:docPartBody>
    </w:docPart>
    <w:docPart>
      <w:docPartPr>
        <w:name w:val="37A4C08BE9F44181B4D4B36968FBF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DC12B-2C9A-4CC6-9440-02855F55F1C6}"/>
      </w:docPartPr>
      <w:docPartBody>
        <w:p w:rsidR="00703B66" w:rsidRDefault="004D4739">
          <w:pPr>
            <w:pStyle w:val="37A4C08BE9F44181B4D4B36968FBF02F"/>
          </w:pPr>
          <w:r>
            <w:t>[Telephone]</w:t>
          </w:r>
        </w:p>
      </w:docPartBody>
    </w:docPart>
    <w:docPart>
      <w:docPartPr>
        <w:name w:val="5A876EBA8AEB41FDB0E84864EBE0A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A8564-5E2A-4BBD-A5A5-B350CB390BEE}"/>
      </w:docPartPr>
      <w:docPartBody>
        <w:p w:rsidR="00703B66" w:rsidRDefault="004D4739">
          <w:pPr>
            <w:pStyle w:val="5A876EBA8AEB41FDB0E84864EBE0AF9B"/>
          </w:pPr>
          <w:r>
            <w:t>[Website]</w:t>
          </w:r>
        </w:p>
      </w:docPartBody>
    </w:docPart>
    <w:docPart>
      <w:docPartPr>
        <w:name w:val="652FEE6DE396442594C8B79549EAB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BF697-5326-4B25-87C4-797BEC1A799B}"/>
      </w:docPartPr>
      <w:docPartBody>
        <w:p w:rsidR="00703B66" w:rsidRDefault="004D4739">
          <w:pPr>
            <w:pStyle w:val="652FEE6DE396442594C8B79549EABA1E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6071D05C7824487EBE489808CC5A2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8564A-2764-48CC-9A51-041A7D91D51E}"/>
      </w:docPartPr>
      <w:docPartBody>
        <w:p w:rsidR="00703B66" w:rsidRDefault="004D4739">
          <w:pPr>
            <w:pStyle w:val="6071D05C7824487EBE489808CC5A2E5C"/>
          </w:pPr>
          <w:r>
            <w:t>[Your Name]</w:t>
          </w:r>
        </w:p>
      </w:docPartBody>
    </w:docPart>
    <w:docPart>
      <w:docPartPr>
        <w:name w:val="DA3C7ED5960D47768C05D863C91AD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64075-080B-4AA9-A05F-5DFD02D85382}"/>
      </w:docPartPr>
      <w:docPartBody>
        <w:p w:rsidR="00703B66" w:rsidRDefault="004D4739">
          <w:pPr>
            <w:pStyle w:val="DA3C7ED5960D47768C05D863C91AD18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GMinchoB">
    <w:altName w:val="HG明朝B"/>
    <w:panose1 w:val="00000000000000000000"/>
    <w:charset w:val="8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1DB4"/>
    <w:rsid w:val="0040150F"/>
    <w:rsid w:val="004C1CDC"/>
    <w:rsid w:val="004D4739"/>
    <w:rsid w:val="00703B66"/>
    <w:rsid w:val="00841DB4"/>
    <w:rsid w:val="00A67EF1"/>
    <w:rsid w:val="00B06EAC"/>
    <w:rsid w:val="00C075DF"/>
    <w:rsid w:val="00C4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309D9E30524DE5B5555686F9569925">
    <w:name w:val="87309D9E30524DE5B5555686F9569925"/>
  </w:style>
  <w:style w:type="paragraph" w:customStyle="1" w:styleId="D540EDF9C7014CE495D17BAAC5DEC54B">
    <w:name w:val="D540EDF9C7014CE495D17BAAC5DEC54B"/>
  </w:style>
  <w:style w:type="paragraph" w:customStyle="1" w:styleId="37A4C08BE9F44181B4D4B36968FBF02F">
    <w:name w:val="37A4C08BE9F44181B4D4B36968FBF02F"/>
  </w:style>
  <w:style w:type="paragraph" w:customStyle="1" w:styleId="5A876EBA8AEB41FDB0E84864EBE0AF9B">
    <w:name w:val="5A876EBA8AEB41FDB0E84864EBE0AF9B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652FEE6DE396442594C8B79549EABA1E">
    <w:name w:val="652FEE6DE396442594C8B79549EABA1E"/>
  </w:style>
  <w:style w:type="paragraph" w:customStyle="1" w:styleId="6071D05C7824487EBE489808CC5A2E5C">
    <w:name w:val="6071D05C7824487EBE489808CC5A2E5C"/>
  </w:style>
  <w:style w:type="paragraph" w:customStyle="1" w:styleId="4AB3AC9344FF47C38C3127963D5E0A4D">
    <w:name w:val="4AB3AC9344FF47C38C3127963D5E0A4D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2"/>
      <w:lang w:val="en-US" w:eastAsia="en-US" w:bidi="ar-SA"/>
    </w:rPr>
  </w:style>
  <w:style w:type="paragraph" w:customStyle="1" w:styleId="EC62D208124944CEA8C375B8E07567F4">
    <w:name w:val="EC62D208124944CEA8C375B8E07567F4"/>
  </w:style>
  <w:style w:type="character" w:styleId="PlaceholderText">
    <w:name w:val="Placeholder Text"/>
    <w:basedOn w:val="DefaultParagraphFont"/>
    <w:uiPriority w:val="99"/>
    <w:semiHidden/>
    <w:rsid w:val="00B06EAC"/>
    <w:rPr>
      <w:color w:val="808080"/>
    </w:rPr>
  </w:style>
  <w:style w:type="paragraph" w:customStyle="1" w:styleId="DA3C7ED5960D47768C05D863C91AD184">
    <w:name w:val="DA3C7ED5960D47768C05D863C91AD184"/>
  </w:style>
  <w:style w:type="paragraph" w:customStyle="1" w:styleId="50B9FB8A4D27470296C6EBF53BA32B9C">
    <w:name w:val="50B9FB8A4D27470296C6EBF53BA32B9C"/>
  </w:style>
  <w:style w:type="paragraph" w:customStyle="1" w:styleId="08F4F99C798C4CC494BE1AD580D92E97">
    <w:name w:val="08F4F99C798C4CC494BE1AD580D92E97"/>
  </w:style>
  <w:style w:type="paragraph" w:customStyle="1" w:styleId="D518E07FF64F4C9B9FCFF97C541EA80A">
    <w:name w:val="D518E07FF64F4C9B9FCFF97C541EA80A"/>
  </w:style>
  <w:style w:type="paragraph" w:customStyle="1" w:styleId="427B00AB35DC4D6F86B81F964A01B859">
    <w:name w:val="427B00AB35DC4D6F86B81F964A01B859"/>
  </w:style>
  <w:style w:type="paragraph" w:customStyle="1" w:styleId="340CC8EF951A4E47AE5128E68A120D90">
    <w:name w:val="340CC8EF951A4E47AE5128E68A120D90"/>
  </w:style>
  <w:style w:type="paragraph" w:customStyle="1" w:styleId="590B0203FEC941E7A6583EB5D85C9897">
    <w:name w:val="590B0203FEC941E7A6583EB5D85C9897"/>
  </w:style>
  <w:style w:type="paragraph" w:customStyle="1" w:styleId="E350DAE97C9A40FFA7E697787B368561">
    <w:name w:val="E350DAE97C9A40FFA7E697787B368561"/>
  </w:style>
  <w:style w:type="paragraph" w:customStyle="1" w:styleId="5D6900B9CBDB4D7C9E11FBB635AD4882">
    <w:name w:val="5D6900B9CBDB4D7C9E11FBB635AD4882"/>
  </w:style>
  <w:style w:type="paragraph" w:customStyle="1" w:styleId="442A081C00C44AC2A78F218583DC3AB7">
    <w:name w:val="442A081C00C44AC2A78F218583DC3AB7"/>
  </w:style>
  <w:style w:type="paragraph" w:customStyle="1" w:styleId="ED2E94D9F3BC41EBBF3E117A0021B30C">
    <w:name w:val="ED2E94D9F3BC41EBBF3E117A0021B30C"/>
  </w:style>
  <w:style w:type="paragraph" w:customStyle="1" w:styleId="88C502C99CA448E395DBE3220C6B5DF4">
    <w:name w:val="88C502C99CA448E395DBE3220C6B5DF4"/>
    <w:rsid w:val="00841DB4"/>
  </w:style>
  <w:style w:type="paragraph" w:customStyle="1" w:styleId="B02126B1EBE744BD9AE705852B262044">
    <w:name w:val="B02126B1EBE744BD9AE705852B262044"/>
    <w:rsid w:val="00841DB4"/>
  </w:style>
  <w:style w:type="paragraph" w:customStyle="1" w:styleId="F287A3D8B36C4C25A7C4C86824888C13">
    <w:name w:val="F287A3D8B36C4C25A7C4C86824888C13"/>
    <w:rsid w:val="00841DB4"/>
  </w:style>
  <w:style w:type="paragraph" w:customStyle="1" w:styleId="AA6344F38DA0824DBBFDCAACC73849CE">
    <w:name w:val="AA6344F38DA0824DBBFDCAACC73849CE"/>
    <w:rsid w:val="00B06EAC"/>
    <w:pPr>
      <w:spacing w:after="0" w:line="240" w:lineRule="auto"/>
    </w:pPr>
    <w:rPr>
      <w:sz w:val="24"/>
      <w:szCs w:val="24"/>
      <w:lang w:val="en-US" w:eastAsia="ja-JP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A102  ADRIATICA CHS </CompanyAddress>
  <CompanyPhone>+91 (768) 007 4772</CompanyPhone>
  <CompanyFax/>
  <CompanyEmail>arjun.rajeev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3B40B4-B805-4E47-B517-8943717A1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1</TotalTime>
  <Pages>5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Arjun rajeev</dc:creator>
  <cp:keywords>in.linkedin.com/pub/arjun-rajeev/25/877/108</cp:keywords>
  <cp:lastModifiedBy>Arjun Rajeev</cp:lastModifiedBy>
  <cp:revision>3</cp:revision>
  <cp:lastPrinted>2013-12-09T15:18:00Z</cp:lastPrinted>
  <dcterms:created xsi:type="dcterms:W3CDTF">2018-09-26T05:44:00Z</dcterms:created>
  <dcterms:modified xsi:type="dcterms:W3CDTF">2018-09-26T05:45:00Z</dcterms:modified>
  <cp:category>CASA RIO PALAVA DOMBIVLI THANE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